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2.jpg" ContentType="image/jpeg"/>
  <Override PartName="/word/media/image4.jpg" ContentType="image/jpeg"/>
  <Override PartName="/word/media/image8.jpg" ContentType="image/jpeg"/>
  <Override PartName="/word/media/image10.jpg" ContentType="image/jpeg"/>
  <Override PartName="/word/media/image12.jpg" ContentType="image/jpeg"/>
  <Override PartName="/word/media/image14.jpg" ContentType="image/jpeg"/>
  <Override PartName="/word/media/image16.jpg" ContentType="image/jpeg"/>
  <Override PartName="/word/media/image18.jpg" ContentType="image/jpeg"/>
  <Override PartName="/word/media/image20.jpg" ContentType="image/jpeg"/>
  <Override PartName="/word/media/image22.jpg" ContentType="image/jpeg"/>
  <Override PartName="/word/media/image24.jpg" ContentType="image/jpeg"/>
  <Override PartName="/word/media/image25.jpg" ContentType="image/jpeg"/>
  <Override PartName="/word/media/image27.jpg" ContentType="image/jpeg"/>
  <Override PartName="/word/media/image29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725AD" w14:textId="7CF0F0B6" w:rsidR="00BE0539" w:rsidRPr="00BE0539" w:rsidRDefault="00BE0539">
      <w:pPr>
        <w:rPr>
          <w:b/>
          <w:bCs/>
          <w:sz w:val="32"/>
          <w:szCs w:val="32"/>
          <w:u w:val="single"/>
        </w:rPr>
      </w:pPr>
      <w:r w:rsidRPr="00BE0539">
        <w:rPr>
          <w:b/>
          <w:bCs/>
          <w:sz w:val="32"/>
          <w:szCs w:val="32"/>
        </w:rPr>
        <w:t xml:space="preserve">                                                        </w:t>
      </w:r>
      <w:r w:rsidRPr="00BE0539">
        <w:rPr>
          <w:b/>
          <w:bCs/>
          <w:sz w:val="32"/>
          <w:szCs w:val="32"/>
          <w:u w:val="single"/>
        </w:rPr>
        <w:t>Gender</w:t>
      </w:r>
    </w:p>
    <w:p w14:paraId="2ECEC3F2" w14:textId="77777777" w:rsidR="00BE0539" w:rsidRDefault="00BE0539">
      <w:pPr>
        <w:rPr>
          <w:sz w:val="32"/>
          <w:szCs w:val="32"/>
          <w:u w:val="single"/>
        </w:rPr>
      </w:pPr>
    </w:p>
    <w:p w14:paraId="505160B7" w14:textId="18BD3CB6" w:rsidR="00591646" w:rsidRPr="00802FFA" w:rsidRDefault="00802FFA">
      <w:pPr>
        <w:rPr>
          <w:sz w:val="32"/>
          <w:szCs w:val="32"/>
          <w:u w:val="single"/>
        </w:rPr>
      </w:pPr>
      <w:r w:rsidRPr="00802FFA">
        <w:rPr>
          <w:sz w:val="32"/>
          <w:szCs w:val="32"/>
          <w:u w:val="single"/>
        </w:rPr>
        <w:t>Gender representation of the company</w:t>
      </w:r>
    </w:p>
    <w:p w14:paraId="5CF82E1C" w14:textId="77777777" w:rsidR="00802FFA" w:rsidRDefault="00802FFA">
      <w:pPr>
        <w:rPr>
          <w:sz w:val="32"/>
          <w:szCs w:val="32"/>
        </w:rPr>
      </w:pPr>
    </w:p>
    <w:p w14:paraId="380DDC03" w14:textId="77777777" w:rsidR="00802FFA" w:rsidRDefault="00814DB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4645751" wp14:editId="38767367">
            <wp:extent cx="5486400" cy="3362324"/>
            <wp:effectExtent l="0" t="0" r="0" b="0"/>
            <wp:docPr id="13060900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090025" name="Picture 13060900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938" cy="337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E31E4" w14:textId="77777777" w:rsidR="00814DB8" w:rsidRDefault="003752DC">
      <w:pPr>
        <w:rPr>
          <w:sz w:val="24"/>
          <w:szCs w:val="24"/>
        </w:rPr>
      </w:pPr>
      <w:r>
        <w:rPr>
          <w:sz w:val="24"/>
          <w:szCs w:val="24"/>
        </w:rPr>
        <w:t xml:space="preserve">This bar chart </w:t>
      </w:r>
      <w:proofErr w:type="gramStart"/>
      <w:r>
        <w:rPr>
          <w:sz w:val="24"/>
          <w:szCs w:val="24"/>
        </w:rPr>
        <w:t>represent</w:t>
      </w:r>
      <w:proofErr w:type="gramEnd"/>
      <w:r>
        <w:rPr>
          <w:sz w:val="24"/>
          <w:szCs w:val="24"/>
        </w:rPr>
        <w:t xml:space="preserve"> the gender difference representation of the above HR data set</w:t>
      </w:r>
    </w:p>
    <w:p w14:paraId="498CA04A" w14:textId="77777777" w:rsidR="003752DC" w:rsidRDefault="003752DC">
      <w:pPr>
        <w:rPr>
          <w:sz w:val="24"/>
          <w:szCs w:val="24"/>
        </w:rPr>
      </w:pPr>
      <w:r>
        <w:rPr>
          <w:sz w:val="24"/>
          <w:szCs w:val="24"/>
        </w:rPr>
        <w:t xml:space="preserve">According to this bar chart </w:t>
      </w:r>
      <w:proofErr w:type="gramStart"/>
      <w:r>
        <w:rPr>
          <w:sz w:val="24"/>
          <w:szCs w:val="24"/>
        </w:rPr>
        <w:t>clearly</w:t>
      </w:r>
      <w:proofErr w:type="gramEnd"/>
      <w:r>
        <w:rPr>
          <w:sz w:val="24"/>
          <w:szCs w:val="24"/>
        </w:rPr>
        <w:t xml:space="preserve"> we can see there are males working in this company </w:t>
      </w:r>
    </w:p>
    <w:p w14:paraId="32EE1405" w14:textId="77777777" w:rsidR="003752DC" w:rsidRDefault="003752DC">
      <w:pPr>
        <w:rPr>
          <w:sz w:val="24"/>
          <w:szCs w:val="24"/>
        </w:rPr>
      </w:pPr>
      <w:r>
        <w:rPr>
          <w:sz w:val="24"/>
          <w:szCs w:val="24"/>
        </w:rPr>
        <w:t>More than female employees</w:t>
      </w:r>
    </w:p>
    <w:p w14:paraId="1C05ED2F" w14:textId="77777777" w:rsidR="00BE0539" w:rsidRDefault="00BE0539">
      <w:pPr>
        <w:rPr>
          <w:sz w:val="32"/>
          <w:szCs w:val="32"/>
        </w:rPr>
      </w:pPr>
    </w:p>
    <w:p w14:paraId="5E94133D" w14:textId="15BA1006" w:rsidR="00814DB8" w:rsidRPr="00BE0539" w:rsidRDefault="00814DB8">
      <w:pPr>
        <w:rPr>
          <w:b/>
          <w:bCs/>
          <w:sz w:val="32"/>
          <w:szCs w:val="32"/>
          <w:u w:val="single"/>
        </w:rPr>
      </w:pPr>
      <w:r w:rsidRPr="00BE0539">
        <w:rPr>
          <w:b/>
          <w:bCs/>
          <w:sz w:val="32"/>
          <w:szCs w:val="32"/>
          <w:u w:val="single"/>
        </w:rPr>
        <w:lastRenderedPageBreak/>
        <w:t>Code:</w:t>
      </w:r>
      <w:r w:rsidR="00BE0539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1E057054" wp14:editId="672D08B1">
            <wp:extent cx="5943600" cy="2908300"/>
            <wp:effectExtent l="0" t="0" r="0" b="6350"/>
            <wp:docPr id="1044215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215030" name="Picture 104421503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6954D" w14:textId="77777777" w:rsidR="00BE0539" w:rsidRDefault="00BE0539" w:rsidP="00814DB8">
      <w:pPr>
        <w:rPr>
          <w:b/>
          <w:bCs/>
          <w:sz w:val="32"/>
          <w:szCs w:val="32"/>
          <w:u w:val="single"/>
        </w:rPr>
      </w:pPr>
    </w:p>
    <w:p w14:paraId="64E98311" w14:textId="29F1CB72" w:rsidR="00C74D8E" w:rsidRPr="00BE0539" w:rsidRDefault="00C74D8E" w:rsidP="00814DB8">
      <w:pPr>
        <w:rPr>
          <w:b/>
          <w:bCs/>
          <w:sz w:val="32"/>
          <w:szCs w:val="32"/>
          <w:u w:val="single"/>
        </w:rPr>
      </w:pPr>
      <w:r w:rsidRPr="00BE0539">
        <w:rPr>
          <w:b/>
          <w:bCs/>
          <w:sz w:val="32"/>
          <w:szCs w:val="32"/>
          <w:u w:val="single"/>
        </w:rPr>
        <w:t>Gender distribution among departments</w:t>
      </w:r>
    </w:p>
    <w:p w14:paraId="04451F24" w14:textId="77777777" w:rsidR="00BE0539" w:rsidRPr="00C74D8E" w:rsidRDefault="00BE0539" w:rsidP="00814DB8">
      <w:pPr>
        <w:rPr>
          <w:sz w:val="32"/>
          <w:szCs w:val="32"/>
          <w:u w:val="single"/>
        </w:rPr>
      </w:pPr>
    </w:p>
    <w:p w14:paraId="6D560D1F" w14:textId="77777777" w:rsidR="00C74D8E" w:rsidRDefault="002F106B" w:rsidP="00814DB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335FA01" wp14:editId="68F24B1E">
            <wp:extent cx="4916861" cy="3743325"/>
            <wp:effectExtent l="0" t="0" r="0" b="0"/>
            <wp:docPr id="589260744" name="Picture 2" descr="A diagram of sales and distribu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60744" name="Picture 2" descr="A diagram of sales and distribu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778" cy="382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5853" w14:textId="77777777" w:rsidR="00C74D8E" w:rsidRDefault="00C74D8E" w:rsidP="00814DB8">
      <w:pPr>
        <w:rPr>
          <w:sz w:val="32"/>
          <w:szCs w:val="32"/>
        </w:rPr>
      </w:pPr>
      <w:r>
        <w:rPr>
          <w:sz w:val="32"/>
          <w:szCs w:val="32"/>
        </w:rPr>
        <w:lastRenderedPageBreak/>
        <w:t>HR-Human Resources Department</w:t>
      </w:r>
    </w:p>
    <w:p w14:paraId="21431796" w14:textId="77777777" w:rsidR="00C74D8E" w:rsidRDefault="00C74D8E" w:rsidP="00814DB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Re&amp;Dev</w:t>
      </w:r>
      <w:proofErr w:type="spellEnd"/>
      <w:r>
        <w:rPr>
          <w:sz w:val="32"/>
          <w:szCs w:val="32"/>
        </w:rPr>
        <w:t>- Research and Development Department</w:t>
      </w:r>
    </w:p>
    <w:p w14:paraId="25EC8825" w14:textId="77777777" w:rsidR="00C74D8E" w:rsidRDefault="00C74D8E" w:rsidP="00814DB8">
      <w:pPr>
        <w:rPr>
          <w:sz w:val="32"/>
          <w:szCs w:val="32"/>
        </w:rPr>
      </w:pPr>
      <w:r>
        <w:rPr>
          <w:sz w:val="32"/>
          <w:szCs w:val="32"/>
        </w:rPr>
        <w:t>Sales-</w:t>
      </w:r>
      <w:proofErr w:type="gramStart"/>
      <w:r>
        <w:rPr>
          <w:sz w:val="32"/>
          <w:szCs w:val="32"/>
        </w:rPr>
        <w:t>Sales  Department</w:t>
      </w:r>
      <w:proofErr w:type="gramEnd"/>
    </w:p>
    <w:p w14:paraId="7E2FC52F" w14:textId="77777777" w:rsidR="003752DC" w:rsidRDefault="003752DC" w:rsidP="00814DB8">
      <w:pPr>
        <w:rPr>
          <w:sz w:val="32"/>
          <w:szCs w:val="32"/>
        </w:rPr>
      </w:pPr>
    </w:p>
    <w:p w14:paraId="09ACA2CD" w14:textId="77777777" w:rsidR="003752DC" w:rsidRPr="003752DC" w:rsidRDefault="003752DC" w:rsidP="00814DB8">
      <w:pPr>
        <w:rPr>
          <w:sz w:val="24"/>
          <w:szCs w:val="24"/>
        </w:rPr>
      </w:pPr>
      <w:r>
        <w:rPr>
          <w:sz w:val="24"/>
          <w:szCs w:val="24"/>
        </w:rPr>
        <w:t xml:space="preserve">This is a pie chart </w:t>
      </w:r>
      <w:proofErr w:type="gramStart"/>
      <w:r>
        <w:rPr>
          <w:sz w:val="24"/>
          <w:szCs w:val="24"/>
        </w:rPr>
        <w:t>crated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using  “</w:t>
      </w:r>
      <w:proofErr w:type="gramEnd"/>
      <w:r>
        <w:rPr>
          <w:sz w:val="24"/>
          <w:szCs w:val="24"/>
        </w:rPr>
        <w:t xml:space="preserve">Gender” column and department column . There are three different departments inside the above </w:t>
      </w:r>
      <w:proofErr w:type="gramStart"/>
      <w:r>
        <w:rPr>
          <w:sz w:val="24"/>
          <w:szCs w:val="24"/>
        </w:rPr>
        <w:t>company .</w:t>
      </w:r>
      <w:proofErr w:type="gramEnd"/>
      <w:r>
        <w:rPr>
          <w:sz w:val="24"/>
          <w:szCs w:val="24"/>
        </w:rPr>
        <w:t xml:space="preserve"> According to the data set all the employees </w:t>
      </w:r>
      <w:proofErr w:type="gramStart"/>
      <w:r>
        <w:rPr>
          <w:sz w:val="24"/>
          <w:szCs w:val="24"/>
        </w:rPr>
        <w:t>divided</w:t>
      </w:r>
      <w:proofErr w:type="gramEnd"/>
      <w:r>
        <w:rPr>
          <w:sz w:val="24"/>
          <w:szCs w:val="24"/>
        </w:rPr>
        <w:t xml:space="preserve"> in to these three departments. The least number of employees are working in “HR” department.  The second largest number of employees are working in “sales department”. And </w:t>
      </w:r>
      <w:proofErr w:type="gramStart"/>
      <w:r>
        <w:rPr>
          <w:sz w:val="24"/>
          <w:szCs w:val="24"/>
        </w:rPr>
        <w:t>the  largest</w:t>
      </w:r>
      <w:proofErr w:type="gramEnd"/>
      <w:r>
        <w:rPr>
          <w:sz w:val="24"/>
          <w:szCs w:val="24"/>
        </w:rPr>
        <w:t xml:space="preserve"> number of employees are working in  research and development department. In this each and every department we can see the number of male employees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higher than the number of female employees are working in.</w:t>
      </w:r>
    </w:p>
    <w:p w14:paraId="3EEE365D" w14:textId="77777777" w:rsidR="00C74D8E" w:rsidRDefault="00C74D8E" w:rsidP="00814DB8">
      <w:pPr>
        <w:rPr>
          <w:sz w:val="32"/>
          <w:szCs w:val="32"/>
        </w:rPr>
      </w:pPr>
    </w:p>
    <w:p w14:paraId="4249E680" w14:textId="1E9DBD91" w:rsidR="00BE0539" w:rsidRDefault="00BE0539" w:rsidP="00814DB8">
      <w:pPr>
        <w:rPr>
          <w:b/>
          <w:bCs/>
          <w:sz w:val="32"/>
          <w:szCs w:val="32"/>
        </w:rPr>
      </w:pPr>
      <w:r w:rsidRPr="00BE0539">
        <w:rPr>
          <w:b/>
          <w:bCs/>
          <w:sz w:val="32"/>
          <w:szCs w:val="32"/>
        </w:rPr>
        <w:t>Code:</w:t>
      </w:r>
    </w:p>
    <w:p w14:paraId="2481F8A5" w14:textId="3045BAA9" w:rsidR="00BE0539" w:rsidRPr="00BE0539" w:rsidRDefault="00BE0539" w:rsidP="00814DB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E16A78E" wp14:editId="64EA0AA2">
            <wp:extent cx="4105275" cy="3527203"/>
            <wp:effectExtent l="0" t="0" r="0" b="0"/>
            <wp:docPr id="6563668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66804" name="Picture 65636680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919" cy="353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867D9" w14:textId="77777777" w:rsidR="00C74D8E" w:rsidRPr="00BE0539" w:rsidRDefault="00C74D8E" w:rsidP="00814DB8">
      <w:pPr>
        <w:rPr>
          <w:b/>
          <w:bCs/>
          <w:sz w:val="32"/>
          <w:szCs w:val="32"/>
          <w:u w:val="single"/>
        </w:rPr>
      </w:pPr>
    </w:p>
    <w:p w14:paraId="00D75C9B" w14:textId="77777777" w:rsidR="00C74D8E" w:rsidRPr="00BE0539" w:rsidRDefault="00F27E82">
      <w:pPr>
        <w:rPr>
          <w:b/>
          <w:bCs/>
          <w:sz w:val="32"/>
          <w:szCs w:val="32"/>
          <w:u w:val="single"/>
        </w:rPr>
      </w:pPr>
      <w:r w:rsidRPr="00BE0539">
        <w:rPr>
          <w:b/>
          <w:bCs/>
          <w:sz w:val="32"/>
          <w:szCs w:val="32"/>
          <w:u w:val="single"/>
        </w:rPr>
        <w:t>Education distribution among Department</w:t>
      </w:r>
    </w:p>
    <w:p w14:paraId="610866AC" w14:textId="77777777" w:rsidR="00C74D8E" w:rsidRDefault="002F106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0D5312A" wp14:editId="3DCC10AB">
            <wp:extent cx="5943600" cy="4606290"/>
            <wp:effectExtent l="0" t="0" r="0" b="3810"/>
            <wp:docPr id="934223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223286" name="Picture 93422328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AF73" w14:textId="77777777" w:rsidR="00F27E82" w:rsidRDefault="00F27E82">
      <w:pPr>
        <w:rPr>
          <w:sz w:val="24"/>
          <w:szCs w:val="24"/>
        </w:rPr>
      </w:pPr>
    </w:p>
    <w:p w14:paraId="30F2A159" w14:textId="77777777" w:rsidR="00C74D8E" w:rsidRDefault="00C74D8E">
      <w:pPr>
        <w:rPr>
          <w:sz w:val="24"/>
          <w:szCs w:val="24"/>
        </w:rPr>
      </w:pPr>
    </w:p>
    <w:p w14:paraId="6724B39D" w14:textId="77777777" w:rsidR="00C74D8E" w:rsidRDefault="00C74D8E">
      <w:pPr>
        <w:rPr>
          <w:sz w:val="24"/>
          <w:szCs w:val="24"/>
        </w:rPr>
      </w:pPr>
    </w:p>
    <w:p w14:paraId="060B778A" w14:textId="77777777" w:rsidR="00C74D8E" w:rsidRDefault="00F27E82">
      <w:pPr>
        <w:rPr>
          <w:sz w:val="32"/>
          <w:szCs w:val="32"/>
        </w:rPr>
      </w:pPr>
      <w:r>
        <w:rPr>
          <w:sz w:val="32"/>
          <w:szCs w:val="32"/>
        </w:rPr>
        <w:t>HR-Human Resources Department</w:t>
      </w:r>
    </w:p>
    <w:p w14:paraId="00F59306" w14:textId="77777777" w:rsidR="00F27E82" w:rsidRDefault="00F27E8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Re&amp;Dev</w:t>
      </w:r>
      <w:proofErr w:type="spellEnd"/>
      <w:r>
        <w:rPr>
          <w:sz w:val="32"/>
          <w:szCs w:val="32"/>
        </w:rPr>
        <w:t>- Research and Development Department</w:t>
      </w:r>
    </w:p>
    <w:p w14:paraId="6815EEE5" w14:textId="77777777" w:rsidR="00F27E82" w:rsidRDefault="00F27E82">
      <w:pPr>
        <w:rPr>
          <w:sz w:val="32"/>
          <w:szCs w:val="32"/>
        </w:rPr>
      </w:pPr>
      <w:r>
        <w:rPr>
          <w:sz w:val="32"/>
          <w:szCs w:val="32"/>
        </w:rPr>
        <w:t>Sale – Sale Department</w:t>
      </w:r>
    </w:p>
    <w:p w14:paraId="2C7ABD5B" w14:textId="77777777" w:rsidR="00F27E82" w:rsidRPr="00F27E82" w:rsidRDefault="00F27E82">
      <w:pPr>
        <w:rPr>
          <w:sz w:val="32"/>
          <w:szCs w:val="32"/>
        </w:rPr>
      </w:pPr>
    </w:p>
    <w:p w14:paraId="7BBF1C27" w14:textId="77777777" w:rsidR="00C74D8E" w:rsidRDefault="006F5436">
      <w:pPr>
        <w:rPr>
          <w:sz w:val="24"/>
          <w:szCs w:val="24"/>
        </w:rPr>
      </w:pPr>
      <w:r>
        <w:rPr>
          <w:sz w:val="24"/>
          <w:szCs w:val="24"/>
        </w:rPr>
        <w:t xml:space="preserve">This above three pie charts are created using </w:t>
      </w:r>
      <w:proofErr w:type="gramStart"/>
      <w:r>
        <w:rPr>
          <w:sz w:val="24"/>
          <w:szCs w:val="24"/>
        </w:rPr>
        <w:t xml:space="preserve">   “</w:t>
      </w:r>
      <w:proofErr w:type="gramEnd"/>
      <w:r>
        <w:rPr>
          <w:sz w:val="24"/>
          <w:szCs w:val="24"/>
        </w:rPr>
        <w:t xml:space="preserve">Department column” and “Educational field column”. Using this three plots </w:t>
      </w:r>
      <w:proofErr w:type="gramStart"/>
      <w:r>
        <w:rPr>
          <w:sz w:val="24"/>
          <w:szCs w:val="24"/>
        </w:rPr>
        <w:t>we and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understand  the</w:t>
      </w:r>
      <w:proofErr w:type="gramEnd"/>
      <w:r>
        <w:rPr>
          <w:sz w:val="24"/>
          <w:szCs w:val="24"/>
        </w:rPr>
        <w:t xml:space="preserve"> diversity of education fields among departments. According to this three pie </w:t>
      </w:r>
      <w:proofErr w:type="gramStart"/>
      <w:r>
        <w:rPr>
          <w:sz w:val="24"/>
          <w:szCs w:val="24"/>
        </w:rPr>
        <w:t>charts  ”</w:t>
      </w:r>
      <w:proofErr w:type="gramEnd"/>
      <w:r>
        <w:rPr>
          <w:sz w:val="24"/>
          <w:szCs w:val="24"/>
        </w:rPr>
        <w:t xml:space="preserve"> sales department”  shows the highest diversity .</w:t>
      </w:r>
      <w:r w:rsidR="00962967">
        <w:rPr>
          <w:sz w:val="24"/>
          <w:szCs w:val="24"/>
        </w:rPr>
        <w:t xml:space="preserve"> </w:t>
      </w:r>
    </w:p>
    <w:p w14:paraId="6DA80B09" w14:textId="77777777" w:rsidR="00962967" w:rsidRDefault="006F5436" w:rsidP="0096296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And “HR Department” shows the lowest </w:t>
      </w:r>
      <w:proofErr w:type="gramStart"/>
      <w:r>
        <w:rPr>
          <w:sz w:val="24"/>
          <w:szCs w:val="24"/>
        </w:rPr>
        <w:t>diversity .In</w:t>
      </w:r>
      <w:proofErr w:type="gramEnd"/>
      <w:r>
        <w:rPr>
          <w:sz w:val="24"/>
          <w:szCs w:val="24"/>
        </w:rPr>
        <w:t xml:space="preserve"> this company the highest number of employees are </w:t>
      </w:r>
      <w:r w:rsidR="00962967">
        <w:rPr>
          <w:sz w:val="24"/>
          <w:szCs w:val="24"/>
        </w:rPr>
        <w:t>from “Life Science” stream .</w:t>
      </w:r>
      <w:r w:rsidR="00962967" w:rsidRPr="00962967">
        <w:rPr>
          <w:sz w:val="24"/>
          <w:szCs w:val="24"/>
        </w:rPr>
        <w:t xml:space="preserve"> </w:t>
      </w:r>
      <w:r w:rsidR="00962967">
        <w:rPr>
          <w:sz w:val="24"/>
          <w:szCs w:val="24"/>
        </w:rPr>
        <w:t xml:space="preserve">The lowest number is the employees who followed other education streams. According to this </w:t>
      </w:r>
      <w:proofErr w:type="gramStart"/>
      <w:r w:rsidR="00962967">
        <w:rPr>
          <w:sz w:val="24"/>
          <w:szCs w:val="24"/>
        </w:rPr>
        <w:t>data  we</w:t>
      </w:r>
      <w:proofErr w:type="gramEnd"/>
      <w:r w:rsidR="00962967">
        <w:rPr>
          <w:sz w:val="24"/>
          <w:szCs w:val="24"/>
        </w:rPr>
        <w:t xml:space="preserve"> can see there was a high demand for Life science stream employees.</w:t>
      </w:r>
    </w:p>
    <w:p w14:paraId="62BC56AC" w14:textId="77777777" w:rsidR="006F5436" w:rsidRDefault="006F5436">
      <w:pPr>
        <w:rPr>
          <w:sz w:val="24"/>
          <w:szCs w:val="24"/>
        </w:rPr>
      </w:pPr>
    </w:p>
    <w:p w14:paraId="6E55EECE" w14:textId="62851C60" w:rsidR="00C74D8E" w:rsidRPr="00445370" w:rsidRDefault="00445370">
      <w:pPr>
        <w:rPr>
          <w:b/>
          <w:bCs/>
          <w:sz w:val="32"/>
          <w:szCs w:val="32"/>
          <w:u w:val="single"/>
        </w:rPr>
      </w:pPr>
      <w:r w:rsidRPr="00445370">
        <w:rPr>
          <w:b/>
          <w:bCs/>
          <w:sz w:val="32"/>
          <w:szCs w:val="32"/>
          <w:u w:val="single"/>
        </w:rPr>
        <w:t>Code:</w:t>
      </w:r>
    </w:p>
    <w:p w14:paraId="3B752ABD" w14:textId="77777777" w:rsidR="00445370" w:rsidRDefault="0044537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7EF33E" wp14:editId="01FB14F3">
            <wp:extent cx="5323316" cy="2190750"/>
            <wp:effectExtent l="0" t="0" r="0" b="0"/>
            <wp:docPr id="20071317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31791" name="Picture 200713179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835" cy="21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062FA" w14:textId="77777777" w:rsidR="00445370" w:rsidRDefault="00445370">
      <w:pPr>
        <w:rPr>
          <w:sz w:val="24"/>
          <w:szCs w:val="24"/>
        </w:rPr>
      </w:pPr>
    </w:p>
    <w:p w14:paraId="5E496006" w14:textId="77777777" w:rsidR="00445370" w:rsidRDefault="00445370">
      <w:pPr>
        <w:rPr>
          <w:sz w:val="24"/>
          <w:szCs w:val="24"/>
        </w:rPr>
      </w:pPr>
    </w:p>
    <w:p w14:paraId="513041A3" w14:textId="77777777" w:rsidR="00445370" w:rsidRDefault="00445370">
      <w:pPr>
        <w:rPr>
          <w:sz w:val="24"/>
          <w:szCs w:val="24"/>
        </w:rPr>
      </w:pPr>
    </w:p>
    <w:p w14:paraId="553ABEF5" w14:textId="4352ED58" w:rsidR="00F27E82" w:rsidRPr="00445370" w:rsidRDefault="00216033">
      <w:pPr>
        <w:rPr>
          <w:b/>
          <w:bCs/>
          <w:sz w:val="24"/>
          <w:szCs w:val="24"/>
          <w:u w:val="single"/>
        </w:rPr>
      </w:pPr>
      <w:r w:rsidRPr="00445370">
        <w:rPr>
          <w:b/>
          <w:bCs/>
          <w:sz w:val="32"/>
          <w:szCs w:val="32"/>
          <w:u w:val="single"/>
        </w:rPr>
        <w:t>Salary difference between gender</w:t>
      </w:r>
    </w:p>
    <w:p w14:paraId="49BCA48F" w14:textId="77777777" w:rsidR="00216033" w:rsidRDefault="00216033">
      <w:pPr>
        <w:rPr>
          <w:sz w:val="32"/>
          <w:szCs w:val="32"/>
        </w:rPr>
      </w:pPr>
    </w:p>
    <w:p w14:paraId="6501CD7A" w14:textId="77777777" w:rsidR="00216033" w:rsidRDefault="002F106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8A84610" wp14:editId="4A94BAC3">
            <wp:extent cx="5943600" cy="2473325"/>
            <wp:effectExtent l="0" t="0" r="0" b="3175"/>
            <wp:docPr id="1375756292" name="Picture 3" descr="A graph of people with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756292" name="Picture 3" descr="A graph of people with different colored bars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9EC2" w14:textId="77777777" w:rsidR="002531DD" w:rsidRDefault="0096296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This  bar</w:t>
      </w:r>
      <w:proofErr w:type="gramEnd"/>
      <w:r>
        <w:rPr>
          <w:sz w:val="24"/>
          <w:szCs w:val="24"/>
        </w:rPr>
        <w:t xml:space="preserve"> chart was plotted using  “Hourly Rate”, ”Gender” and “job role ”.According to this bar chart we can see there </w:t>
      </w:r>
      <w:r w:rsidR="002531DD">
        <w:rPr>
          <w:sz w:val="24"/>
          <w:szCs w:val="24"/>
        </w:rPr>
        <w:t xml:space="preserve">are no big salary gap between “Genders” in different job roles. This </w:t>
      </w:r>
    </w:p>
    <w:p w14:paraId="2ABB3F5C" w14:textId="77777777" w:rsidR="00216033" w:rsidRPr="00962967" w:rsidRDefault="002531DD">
      <w:pPr>
        <w:rPr>
          <w:sz w:val="24"/>
          <w:szCs w:val="24"/>
        </w:rPr>
      </w:pPr>
      <w:r>
        <w:rPr>
          <w:sz w:val="24"/>
          <w:szCs w:val="24"/>
        </w:rPr>
        <w:t xml:space="preserve">Is a good sign </w:t>
      </w:r>
      <w:proofErr w:type="gramStart"/>
      <w:r>
        <w:rPr>
          <w:sz w:val="24"/>
          <w:szCs w:val="24"/>
        </w:rPr>
        <w:t>about  this</w:t>
      </w:r>
      <w:proofErr w:type="gramEnd"/>
      <w:r>
        <w:rPr>
          <w:sz w:val="24"/>
          <w:szCs w:val="24"/>
        </w:rPr>
        <w:t xml:space="preserve"> company </w:t>
      </w:r>
      <w:r w:rsidR="0096296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for the female employees who willing to join this company.</w:t>
      </w:r>
    </w:p>
    <w:p w14:paraId="6C7A7FD1" w14:textId="77777777" w:rsidR="00962967" w:rsidRDefault="00962967">
      <w:pPr>
        <w:rPr>
          <w:sz w:val="32"/>
          <w:szCs w:val="32"/>
        </w:rPr>
      </w:pPr>
    </w:p>
    <w:p w14:paraId="32865523" w14:textId="77777777" w:rsidR="00962967" w:rsidRDefault="00962967">
      <w:pPr>
        <w:rPr>
          <w:sz w:val="32"/>
          <w:szCs w:val="32"/>
        </w:rPr>
      </w:pPr>
    </w:p>
    <w:p w14:paraId="667CDBE1" w14:textId="5A0223F1" w:rsidR="00962967" w:rsidRDefault="00445370">
      <w:pPr>
        <w:rPr>
          <w:b/>
          <w:bCs/>
          <w:sz w:val="32"/>
          <w:szCs w:val="32"/>
          <w:u w:val="single"/>
        </w:rPr>
      </w:pPr>
      <w:r w:rsidRPr="00445370">
        <w:rPr>
          <w:b/>
          <w:bCs/>
          <w:sz w:val="32"/>
          <w:szCs w:val="32"/>
          <w:u w:val="single"/>
        </w:rPr>
        <w:t>Code</w:t>
      </w:r>
      <w:r>
        <w:rPr>
          <w:b/>
          <w:bCs/>
          <w:sz w:val="32"/>
          <w:szCs w:val="32"/>
          <w:u w:val="single"/>
        </w:rPr>
        <w:t>:</w:t>
      </w:r>
    </w:p>
    <w:p w14:paraId="420B9FD2" w14:textId="77777777" w:rsidR="00445370" w:rsidRDefault="00445370" w:rsidP="004D3DC6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7D7E5FFE" wp14:editId="0E880B42">
            <wp:extent cx="5943600" cy="2080260"/>
            <wp:effectExtent l="0" t="0" r="0" b="0"/>
            <wp:docPr id="1058787034" name="Picture 4" descr="A computer screen with white text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87034" name="Picture 4" descr="A computer screen with white text and green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84BC" w14:textId="77777777" w:rsidR="00445370" w:rsidRDefault="00445370" w:rsidP="004D3DC6">
      <w:pPr>
        <w:rPr>
          <w:b/>
          <w:bCs/>
          <w:sz w:val="32"/>
          <w:szCs w:val="32"/>
          <w:u w:val="single"/>
        </w:rPr>
      </w:pPr>
    </w:p>
    <w:p w14:paraId="01EFBAF6" w14:textId="77777777" w:rsidR="00445370" w:rsidRDefault="00445370" w:rsidP="004D3DC6">
      <w:pPr>
        <w:rPr>
          <w:b/>
          <w:bCs/>
          <w:sz w:val="32"/>
          <w:szCs w:val="32"/>
          <w:u w:val="single"/>
        </w:rPr>
      </w:pPr>
    </w:p>
    <w:p w14:paraId="2A806424" w14:textId="671DEBE6" w:rsidR="00DC263A" w:rsidRPr="00445370" w:rsidRDefault="00DC263A" w:rsidP="004D3DC6">
      <w:pPr>
        <w:rPr>
          <w:b/>
          <w:bCs/>
          <w:sz w:val="32"/>
          <w:szCs w:val="32"/>
          <w:u w:val="single"/>
        </w:rPr>
      </w:pPr>
      <w:r w:rsidRPr="00445370">
        <w:rPr>
          <w:b/>
          <w:bCs/>
          <w:sz w:val="32"/>
          <w:szCs w:val="32"/>
          <w:u w:val="single"/>
        </w:rPr>
        <w:t xml:space="preserve">    Environment Satisfaction between gender</w:t>
      </w:r>
    </w:p>
    <w:p w14:paraId="1A8E88E1" w14:textId="77777777" w:rsidR="00DC263A" w:rsidRDefault="00DC263A" w:rsidP="004D3DC6">
      <w:pPr>
        <w:rPr>
          <w:sz w:val="32"/>
          <w:szCs w:val="32"/>
        </w:rPr>
      </w:pPr>
    </w:p>
    <w:p w14:paraId="6925E45F" w14:textId="77777777" w:rsidR="00DC263A" w:rsidRPr="00DC263A" w:rsidRDefault="00DC263A" w:rsidP="004D3DC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6CDBAB5" wp14:editId="6AC187E3">
            <wp:extent cx="4396185" cy="2552700"/>
            <wp:effectExtent l="0" t="0" r="4445" b="0"/>
            <wp:docPr id="3716430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643013" name="Picture 3716430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003" cy="258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6F909" w14:textId="77777777" w:rsidR="00F17C62" w:rsidRDefault="00F17C62" w:rsidP="004D3DC6">
      <w:pPr>
        <w:rPr>
          <w:sz w:val="24"/>
          <w:szCs w:val="24"/>
        </w:rPr>
      </w:pPr>
    </w:p>
    <w:p w14:paraId="1F7CB706" w14:textId="77777777" w:rsidR="00F17C62" w:rsidRDefault="00F17C62" w:rsidP="004D3DC6">
      <w:pPr>
        <w:rPr>
          <w:sz w:val="24"/>
          <w:szCs w:val="24"/>
        </w:rPr>
      </w:pPr>
      <w:r>
        <w:rPr>
          <w:sz w:val="24"/>
          <w:szCs w:val="24"/>
        </w:rPr>
        <w:t>1-Poor</w:t>
      </w:r>
    </w:p>
    <w:p w14:paraId="0E861243" w14:textId="77777777" w:rsidR="00F17C62" w:rsidRDefault="00F17C62" w:rsidP="004D3DC6">
      <w:pPr>
        <w:rPr>
          <w:sz w:val="24"/>
          <w:szCs w:val="24"/>
        </w:rPr>
      </w:pPr>
      <w:r>
        <w:rPr>
          <w:sz w:val="24"/>
          <w:szCs w:val="24"/>
        </w:rPr>
        <w:t>2-Good</w:t>
      </w:r>
    </w:p>
    <w:p w14:paraId="487746D7" w14:textId="77777777" w:rsidR="00F17C62" w:rsidRPr="004D3DC6" w:rsidRDefault="00F17C62" w:rsidP="004D3DC6">
      <w:pPr>
        <w:rPr>
          <w:sz w:val="24"/>
          <w:szCs w:val="24"/>
        </w:rPr>
      </w:pPr>
      <w:r>
        <w:rPr>
          <w:sz w:val="24"/>
          <w:szCs w:val="24"/>
        </w:rPr>
        <w:t>3-Great</w:t>
      </w:r>
    </w:p>
    <w:p w14:paraId="22E59048" w14:textId="77777777" w:rsidR="004D3DC6" w:rsidRDefault="00F17C62" w:rsidP="004D3DC6">
      <w:pPr>
        <w:rPr>
          <w:sz w:val="24"/>
          <w:szCs w:val="24"/>
        </w:rPr>
      </w:pPr>
      <w:r>
        <w:rPr>
          <w:sz w:val="24"/>
          <w:szCs w:val="24"/>
        </w:rPr>
        <w:t>4-Exelent</w:t>
      </w:r>
    </w:p>
    <w:p w14:paraId="5BDCDC64" w14:textId="77777777" w:rsidR="00F17C62" w:rsidRDefault="00F17C62" w:rsidP="004D3DC6">
      <w:pPr>
        <w:rPr>
          <w:sz w:val="24"/>
          <w:szCs w:val="24"/>
        </w:rPr>
      </w:pPr>
    </w:p>
    <w:p w14:paraId="42FFD80C" w14:textId="77777777" w:rsidR="00F17C62" w:rsidRDefault="00F17C62" w:rsidP="004D3DC6">
      <w:pPr>
        <w:rPr>
          <w:sz w:val="24"/>
          <w:szCs w:val="24"/>
        </w:rPr>
      </w:pPr>
      <w:r>
        <w:rPr>
          <w:sz w:val="24"/>
          <w:szCs w:val="24"/>
        </w:rPr>
        <w:t xml:space="preserve">This above bar chart was plotted to </w:t>
      </w:r>
      <w:proofErr w:type="gramStart"/>
      <w:r>
        <w:rPr>
          <w:sz w:val="24"/>
          <w:szCs w:val="24"/>
        </w:rPr>
        <w:t>visualize  the</w:t>
      </w:r>
      <w:proofErr w:type="gramEnd"/>
      <w:r>
        <w:rPr>
          <w:sz w:val="24"/>
          <w:szCs w:val="24"/>
        </w:rPr>
        <w:t xml:space="preserve"> environment satisfaction between gender. According to this bar </w:t>
      </w:r>
      <w:proofErr w:type="gramStart"/>
      <w:r>
        <w:rPr>
          <w:sz w:val="24"/>
          <w:szCs w:val="24"/>
        </w:rPr>
        <w:t>chart  overall</w:t>
      </w:r>
      <w:proofErr w:type="gramEnd"/>
      <w:r>
        <w:rPr>
          <w:sz w:val="24"/>
          <w:szCs w:val="24"/>
        </w:rPr>
        <w:t xml:space="preserve">  we can identify they is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excellent environment satisfaction about the company  among males.  The environment satisfaction of females is great </w:t>
      </w:r>
      <w:proofErr w:type="gramStart"/>
      <w:r>
        <w:rPr>
          <w:sz w:val="24"/>
          <w:szCs w:val="24"/>
        </w:rPr>
        <w:t>but  comparing</w:t>
      </w:r>
      <w:proofErr w:type="gramEnd"/>
      <w:r>
        <w:rPr>
          <w:sz w:val="24"/>
          <w:szCs w:val="24"/>
        </w:rPr>
        <w:t xml:space="preserve"> to males it is low .And we can identify the is a environment issue among females.</w:t>
      </w:r>
    </w:p>
    <w:p w14:paraId="6C101787" w14:textId="77777777" w:rsidR="00F17C62" w:rsidRDefault="00F17C62" w:rsidP="004D3DC6">
      <w:pPr>
        <w:rPr>
          <w:sz w:val="24"/>
          <w:szCs w:val="24"/>
        </w:rPr>
      </w:pPr>
      <w:r>
        <w:rPr>
          <w:sz w:val="24"/>
          <w:szCs w:val="24"/>
        </w:rPr>
        <w:t xml:space="preserve">As a </w:t>
      </w:r>
      <w:r w:rsidR="00396953">
        <w:rPr>
          <w:sz w:val="24"/>
          <w:szCs w:val="24"/>
        </w:rPr>
        <w:t xml:space="preserve">suggestion this company needs to maintain their environment as a female friendly </w:t>
      </w:r>
      <w:proofErr w:type="gramStart"/>
      <w:r w:rsidR="00396953">
        <w:rPr>
          <w:sz w:val="24"/>
          <w:szCs w:val="24"/>
        </w:rPr>
        <w:t>environment .</w:t>
      </w:r>
      <w:proofErr w:type="gramEnd"/>
    </w:p>
    <w:p w14:paraId="406387B6" w14:textId="77777777" w:rsidR="00F17C62" w:rsidRDefault="00F17C62" w:rsidP="004D3DC6">
      <w:pPr>
        <w:rPr>
          <w:sz w:val="24"/>
          <w:szCs w:val="24"/>
        </w:rPr>
      </w:pPr>
    </w:p>
    <w:p w14:paraId="7AB2E493" w14:textId="6A08C7F2" w:rsidR="00445370" w:rsidRDefault="00445370" w:rsidP="004D3DC6">
      <w:pPr>
        <w:rPr>
          <w:b/>
          <w:bCs/>
          <w:sz w:val="32"/>
          <w:szCs w:val="32"/>
          <w:u w:val="single"/>
        </w:rPr>
      </w:pPr>
      <w:r w:rsidRPr="00445370">
        <w:rPr>
          <w:b/>
          <w:bCs/>
          <w:sz w:val="32"/>
          <w:szCs w:val="32"/>
          <w:u w:val="single"/>
        </w:rPr>
        <w:t>Code:</w:t>
      </w:r>
    </w:p>
    <w:p w14:paraId="3B6A0AA7" w14:textId="77777777" w:rsidR="00B61272" w:rsidRDefault="00B61272" w:rsidP="00DD3643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402E8089" wp14:editId="14A97396">
            <wp:extent cx="5943600" cy="2212975"/>
            <wp:effectExtent l="0" t="0" r="0" b="0"/>
            <wp:docPr id="2072857633" name="Picture 5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857633" name="Picture 5" descr="A computer screen shot of a black scree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2A97" w14:textId="77777777" w:rsidR="00B61272" w:rsidRDefault="00B61272" w:rsidP="00DD3643">
      <w:pPr>
        <w:rPr>
          <w:b/>
          <w:bCs/>
          <w:sz w:val="32"/>
          <w:szCs w:val="32"/>
          <w:u w:val="single"/>
        </w:rPr>
      </w:pPr>
    </w:p>
    <w:p w14:paraId="651E825A" w14:textId="6E276DD3" w:rsidR="00DD3643" w:rsidRPr="00B61272" w:rsidRDefault="00DD3643" w:rsidP="00DD3643">
      <w:pPr>
        <w:rPr>
          <w:b/>
          <w:bCs/>
          <w:sz w:val="32"/>
          <w:szCs w:val="32"/>
          <w:u w:val="single"/>
        </w:rPr>
      </w:pPr>
      <w:r w:rsidRPr="00B61272">
        <w:rPr>
          <w:b/>
          <w:bCs/>
          <w:sz w:val="32"/>
          <w:szCs w:val="32"/>
          <w:u w:val="single"/>
        </w:rPr>
        <w:t xml:space="preserve">      Job Satisfaction between gender </w:t>
      </w:r>
    </w:p>
    <w:p w14:paraId="5E7BA25E" w14:textId="77777777" w:rsidR="00DD3643" w:rsidRDefault="00DD3643" w:rsidP="00DD3643">
      <w:pPr>
        <w:rPr>
          <w:sz w:val="32"/>
          <w:szCs w:val="32"/>
          <w:u w:val="single"/>
        </w:rPr>
      </w:pPr>
    </w:p>
    <w:p w14:paraId="4810CAA9" w14:textId="77777777" w:rsidR="00396953" w:rsidRDefault="00396953" w:rsidP="00DD3643">
      <w:pPr>
        <w:rPr>
          <w:sz w:val="32"/>
          <w:szCs w:val="32"/>
        </w:rPr>
      </w:pPr>
    </w:p>
    <w:p w14:paraId="473B9F6B" w14:textId="77777777" w:rsidR="00396953" w:rsidRDefault="00396953" w:rsidP="00DD3643">
      <w:pPr>
        <w:rPr>
          <w:sz w:val="32"/>
          <w:szCs w:val="32"/>
        </w:rPr>
      </w:pPr>
    </w:p>
    <w:p w14:paraId="555FA689" w14:textId="77777777" w:rsidR="00DD3643" w:rsidRDefault="00DD3643" w:rsidP="00DD3643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88EEB59" wp14:editId="0DE77E9E">
            <wp:extent cx="5943600" cy="4241165"/>
            <wp:effectExtent l="0" t="0" r="0" b="6985"/>
            <wp:docPr id="13062327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32703" name="Picture 130623270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4A75E" w14:textId="77777777" w:rsidR="00396953" w:rsidRDefault="00396953" w:rsidP="00DD3643">
      <w:pPr>
        <w:rPr>
          <w:sz w:val="24"/>
          <w:szCs w:val="24"/>
        </w:rPr>
      </w:pPr>
    </w:p>
    <w:p w14:paraId="69159391" w14:textId="77777777" w:rsidR="00396953" w:rsidRDefault="00396953" w:rsidP="00DD3643">
      <w:pPr>
        <w:rPr>
          <w:sz w:val="24"/>
          <w:szCs w:val="24"/>
        </w:rPr>
      </w:pPr>
      <w:r>
        <w:rPr>
          <w:sz w:val="24"/>
          <w:szCs w:val="24"/>
        </w:rPr>
        <w:t>1-Poor</w:t>
      </w:r>
    </w:p>
    <w:p w14:paraId="7BCB1A62" w14:textId="77777777" w:rsidR="00396953" w:rsidRDefault="00396953" w:rsidP="00DD3643">
      <w:pPr>
        <w:rPr>
          <w:sz w:val="24"/>
          <w:szCs w:val="24"/>
        </w:rPr>
      </w:pPr>
      <w:r>
        <w:rPr>
          <w:sz w:val="24"/>
          <w:szCs w:val="24"/>
        </w:rPr>
        <w:t>2-Good</w:t>
      </w:r>
    </w:p>
    <w:p w14:paraId="39C01358" w14:textId="77777777" w:rsidR="00396953" w:rsidRDefault="00396953" w:rsidP="00DD3643">
      <w:pPr>
        <w:rPr>
          <w:sz w:val="24"/>
          <w:szCs w:val="24"/>
        </w:rPr>
      </w:pPr>
      <w:r>
        <w:rPr>
          <w:sz w:val="24"/>
          <w:szCs w:val="24"/>
        </w:rPr>
        <w:t>3-Great</w:t>
      </w:r>
    </w:p>
    <w:p w14:paraId="18B2E69F" w14:textId="77777777" w:rsidR="00396953" w:rsidRDefault="00396953" w:rsidP="00DD3643">
      <w:pPr>
        <w:rPr>
          <w:sz w:val="24"/>
          <w:szCs w:val="24"/>
        </w:rPr>
      </w:pPr>
      <w:r>
        <w:rPr>
          <w:sz w:val="24"/>
          <w:szCs w:val="24"/>
        </w:rPr>
        <w:t>4-Exelent</w:t>
      </w:r>
    </w:p>
    <w:p w14:paraId="22461876" w14:textId="77777777" w:rsidR="00396953" w:rsidRDefault="00396953" w:rsidP="00DD3643">
      <w:pPr>
        <w:rPr>
          <w:sz w:val="24"/>
          <w:szCs w:val="24"/>
        </w:rPr>
      </w:pPr>
    </w:p>
    <w:p w14:paraId="76253145" w14:textId="77777777" w:rsidR="00396953" w:rsidRDefault="00396953" w:rsidP="00DD3643">
      <w:pPr>
        <w:rPr>
          <w:sz w:val="24"/>
          <w:szCs w:val="24"/>
        </w:rPr>
      </w:pPr>
      <w:r>
        <w:rPr>
          <w:sz w:val="24"/>
          <w:szCs w:val="24"/>
        </w:rPr>
        <w:t>This bar chart was plotted using “</w:t>
      </w:r>
      <w:proofErr w:type="gramStart"/>
      <w:r>
        <w:rPr>
          <w:sz w:val="24"/>
          <w:szCs w:val="24"/>
        </w:rPr>
        <w:t>Gender ”and</w:t>
      </w:r>
      <w:proofErr w:type="gramEnd"/>
      <w:r>
        <w:rPr>
          <w:sz w:val="24"/>
          <w:szCs w:val="24"/>
        </w:rPr>
        <w:t xml:space="preserve"> “Job satisfaction ” columns . </w:t>
      </w:r>
      <w:proofErr w:type="gramStart"/>
      <w:r>
        <w:rPr>
          <w:sz w:val="24"/>
          <w:szCs w:val="24"/>
        </w:rPr>
        <w:t>According  to</w:t>
      </w:r>
      <w:proofErr w:type="gramEnd"/>
      <w:r>
        <w:rPr>
          <w:sz w:val="24"/>
          <w:szCs w:val="24"/>
        </w:rPr>
        <w:t xml:space="preserve"> this bar chart we can identify the overall  job satisfaction of the male is </w:t>
      </w:r>
      <w:r w:rsidR="00CA5945">
        <w:rPr>
          <w:sz w:val="24"/>
          <w:szCs w:val="24"/>
        </w:rPr>
        <w:t xml:space="preserve">excellent .But the overall average job satisfaction of females is Good but comparing to males it is low .The environment satisfaction from above bar chart  there </w:t>
      </w:r>
      <w:proofErr w:type="spellStart"/>
      <w:r w:rsidR="00CA5945">
        <w:rPr>
          <w:sz w:val="24"/>
          <w:szCs w:val="24"/>
        </w:rPr>
        <w:t>where</w:t>
      </w:r>
      <w:proofErr w:type="spellEnd"/>
      <w:r w:rsidR="00CA5945">
        <w:rPr>
          <w:sz w:val="24"/>
          <w:szCs w:val="24"/>
        </w:rPr>
        <w:t xml:space="preserve"> also an issue from females about their environment satisfaction . As a company this company needs to find a quick solution </w:t>
      </w:r>
      <w:proofErr w:type="gramStart"/>
      <w:r w:rsidR="00CA5945">
        <w:rPr>
          <w:sz w:val="24"/>
          <w:szCs w:val="24"/>
        </w:rPr>
        <w:t>for</w:t>
      </w:r>
      <w:proofErr w:type="gramEnd"/>
      <w:r w:rsidR="00CA5945">
        <w:rPr>
          <w:sz w:val="24"/>
          <w:szCs w:val="24"/>
        </w:rPr>
        <w:t xml:space="preserve"> this problem.</w:t>
      </w:r>
    </w:p>
    <w:p w14:paraId="0BE00C12" w14:textId="77777777" w:rsidR="00396953" w:rsidRDefault="00396953" w:rsidP="00DD3643">
      <w:pPr>
        <w:rPr>
          <w:sz w:val="24"/>
          <w:szCs w:val="24"/>
        </w:rPr>
      </w:pPr>
    </w:p>
    <w:p w14:paraId="75CD9FFD" w14:textId="1AAFD282" w:rsidR="00B61272" w:rsidRDefault="00B61272" w:rsidP="00DD3643">
      <w:pPr>
        <w:rPr>
          <w:b/>
          <w:bCs/>
          <w:sz w:val="32"/>
          <w:szCs w:val="32"/>
          <w:u w:val="single"/>
        </w:rPr>
      </w:pPr>
      <w:r w:rsidRPr="00B61272">
        <w:rPr>
          <w:b/>
          <w:bCs/>
          <w:sz w:val="32"/>
          <w:szCs w:val="32"/>
          <w:u w:val="single"/>
        </w:rPr>
        <w:t>Code:</w:t>
      </w:r>
    </w:p>
    <w:p w14:paraId="7EFDABC2" w14:textId="483840F6" w:rsidR="00B61272" w:rsidRDefault="00B61272" w:rsidP="00DD3643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3120E90C" wp14:editId="1415733B">
            <wp:extent cx="5943600" cy="2299335"/>
            <wp:effectExtent l="0" t="0" r="0" b="5715"/>
            <wp:docPr id="2010630407" name="Picture 6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630407" name="Picture 6" descr="A computer screen with white 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6A4E" w14:textId="77777777" w:rsidR="00B61272" w:rsidRPr="00B61272" w:rsidRDefault="00B61272" w:rsidP="00DD3643">
      <w:pPr>
        <w:rPr>
          <w:b/>
          <w:bCs/>
          <w:sz w:val="32"/>
          <w:szCs w:val="32"/>
          <w:u w:val="single"/>
        </w:rPr>
      </w:pPr>
    </w:p>
    <w:p w14:paraId="3F4FDBA7" w14:textId="77777777" w:rsidR="00DD3643" w:rsidRPr="00B61272" w:rsidRDefault="00DD3643" w:rsidP="00DD3643">
      <w:pPr>
        <w:rPr>
          <w:b/>
          <w:bCs/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   </w:t>
      </w:r>
      <w:r w:rsidRPr="00B61272">
        <w:rPr>
          <w:b/>
          <w:bCs/>
          <w:sz w:val="32"/>
          <w:szCs w:val="32"/>
          <w:u w:val="single"/>
        </w:rPr>
        <w:t>Work and life balance between gender</w:t>
      </w:r>
    </w:p>
    <w:p w14:paraId="75AA70C7" w14:textId="77777777" w:rsidR="00DD3643" w:rsidRDefault="00DD3643" w:rsidP="00DD3643">
      <w:pPr>
        <w:rPr>
          <w:sz w:val="32"/>
          <w:szCs w:val="32"/>
          <w:u w:val="single"/>
        </w:rPr>
      </w:pPr>
    </w:p>
    <w:p w14:paraId="26B57DB4" w14:textId="77777777" w:rsidR="00DD3643" w:rsidRDefault="00DD3643" w:rsidP="00DD3643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 wp14:anchorId="04F1193E" wp14:editId="30620896">
            <wp:extent cx="5943600" cy="4561840"/>
            <wp:effectExtent l="0" t="0" r="0" b="0"/>
            <wp:docPr id="478389414" name="Picture 8" descr="A graph of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89414" name="Picture 8" descr="A graph of different colored squares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1C2A" w14:textId="77777777" w:rsidR="004D760C" w:rsidRDefault="004D760C" w:rsidP="00DD3643">
      <w:pPr>
        <w:rPr>
          <w:sz w:val="32"/>
          <w:szCs w:val="32"/>
          <w:u w:val="single"/>
        </w:rPr>
      </w:pPr>
    </w:p>
    <w:p w14:paraId="01D92C76" w14:textId="77777777" w:rsidR="00FF245B" w:rsidRDefault="00FF245B" w:rsidP="00DD3643">
      <w:pPr>
        <w:rPr>
          <w:sz w:val="32"/>
          <w:szCs w:val="32"/>
          <w:u w:val="single"/>
        </w:rPr>
      </w:pPr>
    </w:p>
    <w:p w14:paraId="038B5D00" w14:textId="77777777" w:rsidR="00FF245B" w:rsidRPr="00FF245B" w:rsidRDefault="00FF245B" w:rsidP="00DD3643">
      <w:pPr>
        <w:rPr>
          <w:sz w:val="32"/>
          <w:szCs w:val="32"/>
        </w:rPr>
      </w:pPr>
      <w:r w:rsidRPr="00FF245B">
        <w:rPr>
          <w:sz w:val="32"/>
          <w:szCs w:val="32"/>
        </w:rPr>
        <w:t>1-poor</w:t>
      </w:r>
    </w:p>
    <w:p w14:paraId="147B69F9" w14:textId="77777777" w:rsidR="00FF245B" w:rsidRDefault="00FF245B" w:rsidP="00DD3643">
      <w:pPr>
        <w:rPr>
          <w:sz w:val="32"/>
          <w:szCs w:val="32"/>
        </w:rPr>
      </w:pPr>
      <w:r w:rsidRPr="00FF245B">
        <w:rPr>
          <w:sz w:val="32"/>
          <w:szCs w:val="32"/>
        </w:rPr>
        <w:t>2-Good</w:t>
      </w:r>
    </w:p>
    <w:p w14:paraId="5D9D3CEE" w14:textId="77777777" w:rsidR="00FF245B" w:rsidRDefault="00FF245B" w:rsidP="00DD3643">
      <w:pPr>
        <w:rPr>
          <w:sz w:val="32"/>
          <w:szCs w:val="32"/>
        </w:rPr>
      </w:pPr>
      <w:r>
        <w:rPr>
          <w:sz w:val="32"/>
          <w:szCs w:val="32"/>
        </w:rPr>
        <w:t>3-Great</w:t>
      </w:r>
    </w:p>
    <w:p w14:paraId="74374BFD" w14:textId="77777777" w:rsidR="00FF245B" w:rsidRDefault="00FF245B" w:rsidP="00DD3643">
      <w:pPr>
        <w:rPr>
          <w:sz w:val="32"/>
          <w:szCs w:val="32"/>
        </w:rPr>
      </w:pPr>
      <w:r>
        <w:rPr>
          <w:sz w:val="32"/>
          <w:szCs w:val="32"/>
        </w:rPr>
        <w:t>4-Exellent</w:t>
      </w:r>
    </w:p>
    <w:p w14:paraId="086B230C" w14:textId="77777777" w:rsidR="00FF245B" w:rsidRPr="00FF245B" w:rsidRDefault="00FF245B" w:rsidP="00DD3643">
      <w:pPr>
        <w:rPr>
          <w:sz w:val="32"/>
          <w:szCs w:val="32"/>
        </w:rPr>
      </w:pPr>
    </w:p>
    <w:p w14:paraId="112C39D6" w14:textId="77777777" w:rsidR="00FF245B" w:rsidRPr="00FF245B" w:rsidRDefault="00FF245B" w:rsidP="00DD3643">
      <w:pPr>
        <w:rPr>
          <w:sz w:val="32"/>
          <w:szCs w:val="32"/>
        </w:rPr>
      </w:pPr>
    </w:p>
    <w:p w14:paraId="68B37C3D" w14:textId="77777777" w:rsidR="00FF245B" w:rsidRPr="00FF245B" w:rsidRDefault="00FF245B" w:rsidP="00DD3643">
      <w:pPr>
        <w:rPr>
          <w:sz w:val="24"/>
          <w:szCs w:val="24"/>
        </w:rPr>
      </w:pPr>
    </w:p>
    <w:p w14:paraId="3ADB254A" w14:textId="77777777" w:rsidR="00B61272" w:rsidRDefault="00FF245B" w:rsidP="00DD3643">
      <w:pPr>
        <w:rPr>
          <w:sz w:val="24"/>
          <w:szCs w:val="24"/>
        </w:rPr>
      </w:pPr>
      <w:r w:rsidRPr="00FF245B">
        <w:rPr>
          <w:sz w:val="24"/>
          <w:szCs w:val="24"/>
        </w:rPr>
        <w:t>According to this bar chart we can c</w:t>
      </w:r>
      <w:r>
        <w:rPr>
          <w:sz w:val="24"/>
          <w:szCs w:val="24"/>
        </w:rPr>
        <w:t xml:space="preserve">learly see that there is a Great work and life balance between their employees both males and females have very good work and life </w:t>
      </w:r>
      <w:proofErr w:type="gramStart"/>
      <w:r>
        <w:rPr>
          <w:sz w:val="24"/>
          <w:szCs w:val="24"/>
        </w:rPr>
        <w:t>balance .The</w:t>
      </w:r>
      <w:proofErr w:type="gramEnd"/>
      <w:r>
        <w:rPr>
          <w:sz w:val="24"/>
          <w:szCs w:val="24"/>
        </w:rPr>
        <w:t xml:space="preserve"> number of employees who have poor work and life balance between both male and female employees are very low . And this is a big green light for the company and company health.</w:t>
      </w:r>
    </w:p>
    <w:p w14:paraId="18BF8BB4" w14:textId="77777777" w:rsidR="00B61272" w:rsidRDefault="00B61272" w:rsidP="00DD3643">
      <w:pPr>
        <w:rPr>
          <w:sz w:val="24"/>
          <w:szCs w:val="24"/>
        </w:rPr>
      </w:pPr>
    </w:p>
    <w:p w14:paraId="413625C7" w14:textId="04324CF8" w:rsidR="004D760C" w:rsidRPr="00B61272" w:rsidRDefault="004D760C" w:rsidP="00DD3643">
      <w:pPr>
        <w:rPr>
          <w:b/>
          <w:bCs/>
          <w:sz w:val="24"/>
          <w:szCs w:val="24"/>
        </w:rPr>
      </w:pPr>
      <w:r w:rsidRPr="00B61272">
        <w:rPr>
          <w:b/>
          <w:bCs/>
          <w:sz w:val="28"/>
          <w:szCs w:val="28"/>
          <w:u w:val="single"/>
        </w:rPr>
        <w:t>Code:</w:t>
      </w:r>
    </w:p>
    <w:p w14:paraId="5C31A9E9" w14:textId="6D69E40B" w:rsidR="004D760C" w:rsidRDefault="00B61272" w:rsidP="004D760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5E7C86" wp14:editId="605100A9">
            <wp:extent cx="5943600" cy="2596515"/>
            <wp:effectExtent l="0" t="0" r="0" b="0"/>
            <wp:docPr id="1835698925" name="Picture 7" descr="A computer screen with white text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698925" name="Picture 7" descr="A computer screen with white text and green 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047E7" w14:textId="77777777" w:rsidR="004D760C" w:rsidRDefault="004D760C" w:rsidP="004D760C">
      <w:pPr>
        <w:rPr>
          <w:sz w:val="24"/>
          <w:szCs w:val="24"/>
        </w:rPr>
      </w:pPr>
    </w:p>
    <w:p w14:paraId="54F56183" w14:textId="77777777" w:rsidR="00B61272" w:rsidRDefault="00B61272" w:rsidP="004D760C">
      <w:pPr>
        <w:rPr>
          <w:sz w:val="24"/>
          <w:szCs w:val="24"/>
        </w:rPr>
      </w:pPr>
    </w:p>
    <w:p w14:paraId="65CE7F3D" w14:textId="532531D4" w:rsidR="004D760C" w:rsidRPr="00B61272" w:rsidRDefault="004D760C" w:rsidP="004D760C">
      <w:pPr>
        <w:rPr>
          <w:b/>
          <w:bCs/>
          <w:sz w:val="32"/>
          <w:szCs w:val="32"/>
          <w:u w:val="single"/>
        </w:rPr>
      </w:pPr>
      <w:proofErr w:type="gramStart"/>
      <w:r w:rsidRPr="00B61272">
        <w:rPr>
          <w:b/>
          <w:bCs/>
          <w:sz w:val="32"/>
          <w:szCs w:val="32"/>
          <w:u w:val="single"/>
        </w:rPr>
        <w:lastRenderedPageBreak/>
        <w:t>Job  involvement</w:t>
      </w:r>
      <w:proofErr w:type="gramEnd"/>
      <w:r w:rsidRPr="00B61272">
        <w:rPr>
          <w:b/>
          <w:bCs/>
          <w:sz w:val="32"/>
          <w:szCs w:val="32"/>
          <w:u w:val="single"/>
        </w:rPr>
        <w:t xml:space="preserve"> between  gender</w:t>
      </w:r>
    </w:p>
    <w:p w14:paraId="3DF42B31" w14:textId="77777777" w:rsidR="004D760C" w:rsidRDefault="004D760C" w:rsidP="004D760C">
      <w:pPr>
        <w:rPr>
          <w:sz w:val="32"/>
          <w:szCs w:val="32"/>
          <w:u w:val="single"/>
        </w:rPr>
      </w:pPr>
    </w:p>
    <w:p w14:paraId="5B29BD15" w14:textId="77777777" w:rsidR="004D760C" w:rsidRPr="004D760C" w:rsidRDefault="004D760C" w:rsidP="004D760C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 wp14:anchorId="3BF02AA6" wp14:editId="07A0F913">
            <wp:extent cx="5943600" cy="3902075"/>
            <wp:effectExtent l="0" t="0" r="0" b="3175"/>
            <wp:docPr id="1853995523" name="Picture 9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995523" name="Picture 9" descr="A graph of different colored bars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B700" w14:textId="77777777" w:rsidR="004D760C" w:rsidRPr="004D760C" w:rsidRDefault="004D760C" w:rsidP="00DD3643">
      <w:pPr>
        <w:rPr>
          <w:sz w:val="28"/>
          <w:szCs w:val="28"/>
          <w:u w:val="single"/>
        </w:rPr>
      </w:pPr>
    </w:p>
    <w:p w14:paraId="39447C2D" w14:textId="77777777" w:rsidR="00FF245B" w:rsidRDefault="001A711D" w:rsidP="00DD3643">
      <w:pPr>
        <w:rPr>
          <w:sz w:val="24"/>
          <w:szCs w:val="24"/>
        </w:rPr>
      </w:pPr>
      <w:r>
        <w:rPr>
          <w:sz w:val="24"/>
          <w:szCs w:val="24"/>
        </w:rPr>
        <w:t>1-poor</w:t>
      </w:r>
    </w:p>
    <w:p w14:paraId="135CA9E2" w14:textId="77777777" w:rsidR="001A711D" w:rsidRDefault="001A711D" w:rsidP="00DD3643">
      <w:pPr>
        <w:rPr>
          <w:sz w:val="24"/>
          <w:szCs w:val="24"/>
        </w:rPr>
      </w:pPr>
      <w:r>
        <w:rPr>
          <w:sz w:val="24"/>
          <w:szCs w:val="24"/>
        </w:rPr>
        <w:t>2-good</w:t>
      </w:r>
    </w:p>
    <w:p w14:paraId="64EE0D47" w14:textId="77777777" w:rsidR="001A711D" w:rsidRDefault="001A711D" w:rsidP="00DD3643">
      <w:pPr>
        <w:rPr>
          <w:sz w:val="24"/>
          <w:szCs w:val="24"/>
        </w:rPr>
      </w:pPr>
      <w:r>
        <w:rPr>
          <w:sz w:val="24"/>
          <w:szCs w:val="24"/>
        </w:rPr>
        <w:t>3-great</w:t>
      </w:r>
    </w:p>
    <w:p w14:paraId="1B805641" w14:textId="77777777" w:rsidR="001A711D" w:rsidRDefault="001A711D" w:rsidP="00DD3643">
      <w:pPr>
        <w:rPr>
          <w:sz w:val="24"/>
          <w:szCs w:val="24"/>
        </w:rPr>
      </w:pPr>
      <w:r>
        <w:rPr>
          <w:sz w:val="24"/>
          <w:szCs w:val="24"/>
        </w:rPr>
        <w:t>4-Exellent</w:t>
      </w:r>
    </w:p>
    <w:p w14:paraId="2579BFF3" w14:textId="77777777" w:rsidR="001A711D" w:rsidRDefault="001A711D" w:rsidP="00DD3643">
      <w:pPr>
        <w:rPr>
          <w:sz w:val="24"/>
          <w:szCs w:val="24"/>
        </w:rPr>
      </w:pPr>
    </w:p>
    <w:p w14:paraId="4AC599EE" w14:textId="77777777" w:rsidR="001A711D" w:rsidRPr="001A711D" w:rsidRDefault="001A711D" w:rsidP="00DD3643">
      <w:pPr>
        <w:rPr>
          <w:sz w:val="24"/>
          <w:szCs w:val="24"/>
        </w:rPr>
      </w:pPr>
      <w:r>
        <w:rPr>
          <w:sz w:val="24"/>
          <w:szCs w:val="24"/>
        </w:rPr>
        <w:t xml:space="preserve">According to this bar chart we can </w:t>
      </w:r>
      <w:proofErr w:type="gramStart"/>
      <w:r>
        <w:rPr>
          <w:sz w:val="24"/>
          <w:szCs w:val="24"/>
        </w:rPr>
        <w:t>see  the</w:t>
      </w:r>
      <w:proofErr w:type="gramEnd"/>
      <w:r>
        <w:rPr>
          <w:sz w:val="24"/>
          <w:szCs w:val="24"/>
        </w:rPr>
        <w:t xml:space="preserve"> job involvement of both male and female is good. And as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average It also very </w:t>
      </w:r>
      <w:proofErr w:type="gramStart"/>
      <w:r>
        <w:rPr>
          <w:sz w:val="24"/>
          <w:szCs w:val="24"/>
        </w:rPr>
        <w:t>satisfying  measure</w:t>
      </w:r>
      <w:proofErr w:type="gramEnd"/>
      <w:r>
        <w:rPr>
          <w:sz w:val="24"/>
          <w:szCs w:val="24"/>
        </w:rPr>
        <w:t xml:space="preserve"> . This is a good signal for a </w:t>
      </w:r>
      <w:proofErr w:type="gramStart"/>
      <w:r>
        <w:rPr>
          <w:sz w:val="24"/>
          <w:szCs w:val="24"/>
        </w:rPr>
        <w:t>company .</w:t>
      </w:r>
      <w:proofErr w:type="gramEnd"/>
      <w:r>
        <w:rPr>
          <w:sz w:val="24"/>
          <w:szCs w:val="24"/>
        </w:rPr>
        <w:t xml:space="preserve"> And the number of poor job satisfied people </w:t>
      </w: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very low </w:t>
      </w:r>
      <w:proofErr w:type="gramStart"/>
      <w:r>
        <w:rPr>
          <w:sz w:val="24"/>
          <w:szCs w:val="24"/>
        </w:rPr>
        <w:t>number .</w:t>
      </w:r>
      <w:proofErr w:type="gramEnd"/>
    </w:p>
    <w:p w14:paraId="19AF1256" w14:textId="77777777" w:rsidR="00FF245B" w:rsidRDefault="00FF245B" w:rsidP="00DD3643">
      <w:pPr>
        <w:rPr>
          <w:sz w:val="28"/>
          <w:szCs w:val="28"/>
          <w:u w:val="single"/>
        </w:rPr>
      </w:pPr>
    </w:p>
    <w:p w14:paraId="6C5F1CAB" w14:textId="77777777" w:rsidR="00FF245B" w:rsidRDefault="00FF245B" w:rsidP="00DD3643">
      <w:pPr>
        <w:rPr>
          <w:sz w:val="28"/>
          <w:szCs w:val="28"/>
          <w:u w:val="single"/>
        </w:rPr>
      </w:pPr>
    </w:p>
    <w:p w14:paraId="217986CD" w14:textId="186763FC" w:rsidR="00BC0141" w:rsidRDefault="00B61272" w:rsidP="004D760C">
      <w:pPr>
        <w:rPr>
          <w:b/>
          <w:bCs/>
          <w:sz w:val="28"/>
          <w:szCs w:val="28"/>
          <w:u w:val="single"/>
        </w:rPr>
      </w:pPr>
      <w:r w:rsidRPr="00B61272">
        <w:rPr>
          <w:b/>
          <w:bCs/>
          <w:sz w:val="28"/>
          <w:szCs w:val="28"/>
          <w:u w:val="single"/>
        </w:rPr>
        <w:lastRenderedPageBreak/>
        <w:t>Code:</w:t>
      </w:r>
    </w:p>
    <w:p w14:paraId="572ACD00" w14:textId="580CA538" w:rsidR="00B61272" w:rsidRPr="00B61272" w:rsidRDefault="00B61272" w:rsidP="004D760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82B3B51" wp14:editId="19E9A05E">
            <wp:extent cx="5876925" cy="2638425"/>
            <wp:effectExtent l="0" t="0" r="9525" b="9525"/>
            <wp:docPr id="2086181261" name="Picture 8" descr="A computer screen with white text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81261" name="Picture 8" descr="A computer screen with white text and green 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3E1A" w14:textId="77777777" w:rsidR="00B61272" w:rsidRDefault="00B61272" w:rsidP="004D760C">
      <w:pPr>
        <w:rPr>
          <w:b/>
          <w:bCs/>
          <w:sz w:val="32"/>
          <w:szCs w:val="32"/>
          <w:u w:val="single"/>
        </w:rPr>
      </w:pPr>
    </w:p>
    <w:p w14:paraId="4E351F58" w14:textId="32BA06FF" w:rsidR="004D760C" w:rsidRPr="00B61272" w:rsidRDefault="0053132E" w:rsidP="004D760C">
      <w:pPr>
        <w:rPr>
          <w:b/>
          <w:bCs/>
          <w:sz w:val="32"/>
          <w:szCs w:val="32"/>
          <w:u w:val="single"/>
        </w:rPr>
      </w:pPr>
      <w:r w:rsidRPr="00B61272">
        <w:rPr>
          <w:b/>
          <w:bCs/>
          <w:sz w:val="32"/>
          <w:szCs w:val="32"/>
          <w:u w:val="single"/>
        </w:rPr>
        <w:t xml:space="preserve">Salary </w:t>
      </w:r>
      <w:proofErr w:type="gramStart"/>
      <w:r w:rsidRPr="00B61272">
        <w:rPr>
          <w:b/>
          <w:bCs/>
          <w:sz w:val="32"/>
          <w:szCs w:val="32"/>
          <w:u w:val="single"/>
        </w:rPr>
        <w:t>difference  between</w:t>
      </w:r>
      <w:proofErr w:type="gramEnd"/>
      <w:r w:rsidRPr="00B61272">
        <w:rPr>
          <w:b/>
          <w:bCs/>
          <w:sz w:val="32"/>
          <w:szCs w:val="32"/>
          <w:u w:val="single"/>
        </w:rPr>
        <w:t xml:space="preserve"> gender</w:t>
      </w:r>
    </w:p>
    <w:p w14:paraId="670047A3" w14:textId="77777777" w:rsidR="0053132E" w:rsidRDefault="0053132E" w:rsidP="004D760C">
      <w:pPr>
        <w:rPr>
          <w:sz w:val="32"/>
          <w:szCs w:val="32"/>
          <w:u w:val="single"/>
        </w:rPr>
      </w:pPr>
    </w:p>
    <w:p w14:paraId="10C91BCC" w14:textId="303DBDF8" w:rsidR="0053132E" w:rsidRDefault="00BF0A6F" w:rsidP="004D760C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 wp14:anchorId="4BADA5D0" wp14:editId="4CFCB524">
            <wp:extent cx="5943600" cy="2990850"/>
            <wp:effectExtent l="0" t="0" r="0" b="0"/>
            <wp:docPr id="264759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759307" name="Picture 26475930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23F3" w14:textId="7CE11C97" w:rsidR="0053132E" w:rsidRPr="002B12CB" w:rsidRDefault="002B12CB" w:rsidP="004D760C">
      <w:pPr>
        <w:rPr>
          <w:sz w:val="24"/>
          <w:szCs w:val="24"/>
        </w:rPr>
      </w:pPr>
      <w:r w:rsidRPr="002B12CB">
        <w:rPr>
          <w:sz w:val="24"/>
          <w:szCs w:val="24"/>
        </w:rPr>
        <w:t xml:space="preserve">According to this scatter </w:t>
      </w:r>
      <w:r>
        <w:rPr>
          <w:sz w:val="24"/>
          <w:szCs w:val="24"/>
        </w:rPr>
        <w:t xml:space="preserve">plot we can see </w:t>
      </w:r>
      <w:r w:rsidR="006F126A">
        <w:rPr>
          <w:sz w:val="24"/>
          <w:szCs w:val="24"/>
        </w:rPr>
        <w:t>most</w:t>
      </w:r>
      <w:r>
        <w:rPr>
          <w:sz w:val="24"/>
          <w:szCs w:val="24"/>
        </w:rPr>
        <w:t xml:space="preserve"> employees having salary among 5000 to 6000. The number of </w:t>
      </w:r>
      <w:r w:rsidR="006F126A">
        <w:rPr>
          <w:sz w:val="24"/>
          <w:szCs w:val="24"/>
        </w:rPr>
        <w:t>female employees having</w:t>
      </w:r>
      <w:r>
        <w:rPr>
          <w:sz w:val="24"/>
          <w:szCs w:val="24"/>
        </w:rPr>
        <w:t xml:space="preserve"> more than that salary </w:t>
      </w:r>
      <w:r w:rsidR="006F126A">
        <w:rPr>
          <w:sz w:val="24"/>
          <w:szCs w:val="24"/>
        </w:rPr>
        <w:t>is lower</w:t>
      </w:r>
      <w:r>
        <w:rPr>
          <w:sz w:val="24"/>
          <w:szCs w:val="24"/>
        </w:rPr>
        <w:t xml:space="preserve"> </w:t>
      </w:r>
      <w:r w:rsidR="006F126A">
        <w:rPr>
          <w:sz w:val="24"/>
          <w:szCs w:val="24"/>
        </w:rPr>
        <w:t>than the</w:t>
      </w:r>
      <w:r>
        <w:rPr>
          <w:sz w:val="24"/>
          <w:szCs w:val="24"/>
        </w:rPr>
        <w:t xml:space="preserve"> number of male employees having more than 6000 </w:t>
      </w:r>
      <w:proofErr w:type="gramStart"/>
      <w:r>
        <w:rPr>
          <w:sz w:val="24"/>
          <w:szCs w:val="24"/>
        </w:rPr>
        <w:t>salary</w:t>
      </w:r>
      <w:proofErr w:type="gramEnd"/>
      <w:r>
        <w:rPr>
          <w:sz w:val="24"/>
          <w:szCs w:val="24"/>
        </w:rPr>
        <w:t xml:space="preserve">.  The number </w:t>
      </w:r>
      <w:r w:rsidR="006F126A">
        <w:rPr>
          <w:sz w:val="24"/>
          <w:szCs w:val="24"/>
        </w:rPr>
        <w:t>of male employees</w:t>
      </w:r>
      <w:r>
        <w:rPr>
          <w:sz w:val="24"/>
          <w:szCs w:val="24"/>
        </w:rPr>
        <w:t xml:space="preserve"> who are </w:t>
      </w:r>
      <w:r w:rsidR="006F126A">
        <w:rPr>
          <w:sz w:val="24"/>
          <w:szCs w:val="24"/>
        </w:rPr>
        <w:t>having near</w:t>
      </w:r>
      <w:r>
        <w:rPr>
          <w:sz w:val="24"/>
          <w:szCs w:val="24"/>
        </w:rPr>
        <w:t xml:space="preserve"> 20000 salary is more than the number of female employees having that salary. </w:t>
      </w:r>
      <w:r w:rsidR="006F126A">
        <w:rPr>
          <w:sz w:val="24"/>
          <w:szCs w:val="24"/>
        </w:rPr>
        <w:t xml:space="preserve">According </w:t>
      </w:r>
      <w:r w:rsidR="006F126A">
        <w:rPr>
          <w:sz w:val="24"/>
          <w:szCs w:val="24"/>
        </w:rPr>
        <w:lastRenderedPageBreak/>
        <w:t xml:space="preserve">to this bar chart we can identify the number of male employees who having a top </w:t>
      </w:r>
      <w:proofErr w:type="gramStart"/>
      <w:r w:rsidR="006F126A">
        <w:rPr>
          <w:sz w:val="24"/>
          <w:szCs w:val="24"/>
        </w:rPr>
        <w:t>post  I</w:t>
      </w:r>
      <w:proofErr w:type="gramEnd"/>
      <w:r w:rsidR="006F126A">
        <w:rPr>
          <w:sz w:val="24"/>
          <w:szCs w:val="24"/>
        </w:rPr>
        <w:t xml:space="preserve"> the company are greater than the number of female employees who have top posts.</w:t>
      </w:r>
    </w:p>
    <w:p w14:paraId="2E0E9B36" w14:textId="77777777" w:rsidR="00B61272" w:rsidRDefault="00B61272" w:rsidP="004D760C">
      <w:pPr>
        <w:rPr>
          <w:sz w:val="32"/>
          <w:szCs w:val="32"/>
          <w:u w:val="single"/>
        </w:rPr>
      </w:pPr>
    </w:p>
    <w:p w14:paraId="22613175" w14:textId="77777777" w:rsidR="00B61272" w:rsidRDefault="00B61272" w:rsidP="004D760C">
      <w:pPr>
        <w:rPr>
          <w:sz w:val="32"/>
          <w:szCs w:val="32"/>
          <w:u w:val="single"/>
        </w:rPr>
      </w:pPr>
    </w:p>
    <w:p w14:paraId="343BD5A7" w14:textId="77777777" w:rsidR="0053132E" w:rsidRPr="00A2286D" w:rsidRDefault="0053132E" w:rsidP="004D760C">
      <w:pPr>
        <w:rPr>
          <w:b/>
          <w:bCs/>
          <w:sz w:val="28"/>
          <w:szCs w:val="28"/>
          <w:u w:val="single"/>
        </w:rPr>
      </w:pPr>
      <w:r w:rsidRPr="00A2286D">
        <w:rPr>
          <w:b/>
          <w:bCs/>
          <w:sz w:val="28"/>
          <w:szCs w:val="28"/>
          <w:u w:val="single"/>
        </w:rPr>
        <w:t>Code:</w:t>
      </w:r>
    </w:p>
    <w:p w14:paraId="7680403B" w14:textId="77777777" w:rsidR="0053132E" w:rsidRDefault="0053132E" w:rsidP="004D760C">
      <w:pPr>
        <w:rPr>
          <w:sz w:val="28"/>
          <w:szCs w:val="28"/>
          <w:u w:val="single"/>
        </w:rPr>
      </w:pPr>
    </w:p>
    <w:p w14:paraId="7257DD0E" w14:textId="7F3795B2" w:rsidR="00BF0A6F" w:rsidRDefault="00A2286D" w:rsidP="00BF0A6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276C747" wp14:editId="7F723EE8">
            <wp:extent cx="5943600" cy="1468120"/>
            <wp:effectExtent l="0" t="0" r="0" b="0"/>
            <wp:docPr id="1285156381" name="Picture 9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156381" name="Picture 9" descr="A computer screen with white 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9047" w14:textId="77777777" w:rsidR="00A2286D" w:rsidRDefault="00A2286D" w:rsidP="00BF0A6F">
      <w:pPr>
        <w:rPr>
          <w:sz w:val="32"/>
          <w:szCs w:val="32"/>
          <w:u w:val="single"/>
        </w:rPr>
      </w:pPr>
    </w:p>
    <w:p w14:paraId="32BAC1E0" w14:textId="5CE458A5" w:rsidR="00BF0A6F" w:rsidRPr="00A2286D" w:rsidRDefault="00BF0A6F" w:rsidP="00BF0A6F">
      <w:pPr>
        <w:rPr>
          <w:b/>
          <w:bCs/>
          <w:sz w:val="32"/>
          <w:szCs w:val="32"/>
          <w:u w:val="single"/>
        </w:rPr>
      </w:pPr>
      <w:r w:rsidRPr="00A2286D">
        <w:rPr>
          <w:b/>
          <w:bCs/>
          <w:sz w:val="32"/>
          <w:szCs w:val="32"/>
          <w:u w:val="single"/>
        </w:rPr>
        <w:t>Female</w:t>
      </w:r>
    </w:p>
    <w:p w14:paraId="6A85B311" w14:textId="4DDE1FE4" w:rsidR="00BF0A6F" w:rsidRPr="00EB4A6C" w:rsidRDefault="00EB4A6C" w:rsidP="00BF0A6F">
      <w:pPr>
        <w:rPr>
          <w:sz w:val="24"/>
          <w:szCs w:val="24"/>
        </w:rPr>
      </w:pPr>
      <w:r>
        <w:rPr>
          <w:sz w:val="24"/>
          <w:szCs w:val="24"/>
        </w:rPr>
        <w:t xml:space="preserve">With the below scatter plot we can </w:t>
      </w:r>
      <w:proofErr w:type="gramStart"/>
      <w:r>
        <w:rPr>
          <w:sz w:val="24"/>
          <w:szCs w:val="24"/>
        </w:rPr>
        <w:t>see  the</w:t>
      </w:r>
      <w:proofErr w:type="gramEnd"/>
      <w:r>
        <w:rPr>
          <w:sz w:val="24"/>
          <w:szCs w:val="24"/>
        </w:rPr>
        <w:t xml:space="preserve"> largest number of employees are getting salary among </w:t>
      </w:r>
      <w:r w:rsidR="00DB7ACA">
        <w:rPr>
          <w:sz w:val="24"/>
          <w:szCs w:val="24"/>
        </w:rPr>
        <w:t>2500</w:t>
      </w:r>
      <w:r>
        <w:rPr>
          <w:sz w:val="24"/>
          <w:szCs w:val="24"/>
        </w:rPr>
        <w:t xml:space="preserve">$ to 7500$  the number of female employees who are getting  a salary greater than 7500$ s very less when compared to the majority .And the number of female employees who are getting top range salary  like 20000$ </w:t>
      </w:r>
      <w:r w:rsidR="00B0488A">
        <w:rPr>
          <w:sz w:val="24"/>
          <w:szCs w:val="24"/>
        </w:rPr>
        <w:t xml:space="preserve">are very  less when it compared to the number of  male employees who  are getting that  salary. According to this chart we can identify there is a lack of female representation in top job </w:t>
      </w:r>
      <w:proofErr w:type="gramStart"/>
      <w:r w:rsidR="00B0488A">
        <w:rPr>
          <w:sz w:val="24"/>
          <w:szCs w:val="24"/>
        </w:rPr>
        <w:t>positions .</w:t>
      </w:r>
      <w:proofErr w:type="gramEnd"/>
      <w:r w:rsidR="00B0488A">
        <w:rPr>
          <w:sz w:val="24"/>
          <w:szCs w:val="24"/>
        </w:rPr>
        <w:t xml:space="preserve"> In the above bar charts there were also a lack of job </w:t>
      </w:r>
      <w:proofErr w:type="gramStart"/>
      <w:r w:rsidR="00B0488A">
        <w:rPr>
          <w:sz w:val="24"/>
          <w:szCs w:val="24"/>
        </w:rPr>
        <w:t>involvement  among</w:t>
      </w:r>
      <w:proofErr w:type="gramEnd"/>
      <w:r w:rsidR="00B0488A">
        <w:rPr>
          <w:sz w:val="24"/>
          <w:szCs w:val="24"/>
        </w:rPr>
        <w:t xml:space="preserve"> female employees when it compared to the male employees .And as a solution for that I can suggest the company needs to encourage female employees  for a positive job involvement and need to create a positive environment and job satisfaction among them</w:t>
      </w:r>
    </w:p>
    <w:p w14:paraId="205CA7EF" w14:textId="1BA1C8E2" w:rsidR="00BF0A6F" w:rsidRPr="00BF0A6F" w:rsidRDefault="00BF0A6F" w:rsidP="00BF0A6F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lastRenderedPageBreak/>
        <w:drawing>
          <wp:inline distT="0" distB="0" distL="0" distR="0" wp14:anchorId="28A45168" wp14:editId="6C259BF8">
            <wp:extent cx="5943600" cy="4274185"/>
            <wp:effectExtent l="0" t="0" r="0" b="0"/>
            <wp:docPr id="19558846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884670" name="Picture 195588467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49F7" w14:textId="5E73E01E" w:rsidR="00BF0A6F" w:rsidRDefault="00BF0A6F" w:rsidP="00BF0A6F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45EC659" w14:textId="77777777" w:rsidR="00A2286D" w:rsidRDefault="00A2286D" w:rsidP="00BF0A6F">
      <w:pPr>
        <w:rPr>
          <w:sz w:val="32"/>
          <w:szCs w:val="32"/>
        </w:rPr>
      </w:pPr>
    </w:p>
    <w:p w14:paraId="5C9B5165" w14:textId="7AE2C05E" w:rsidR="00BF0A6F" w:rsidRDefault="00BF0A6F" w:rsidP="00BF0A6F">
      <w:pPr>
        <w:rPr>
          <w:b/>
          <w:bCs/>
          <w:sz w:val="32"/>
          <w:szCs w:val="32"/>
          <w:u w:val="single"/>
        </w:rPr>
      </w:pPr>
      <w:r w:rsidRPr="00A2286D">
        <w:rPr>
          <w:b/>
          <w:bCs/>
          <w:sz w:val="32"/>
          <w:szCs w:val="32"/>
          <w:u w:val="single"/>
        </w:rPr>
        <w:t>Code:</w:t>
      </w:r>
    </w:p>
    <w:p w14:paraId="132F5F1F" w14:textId="7039380B" w:rsidR="00A2286D" w:rsidRPr="00A2286D" w:rsidRDefault="00A2286D" w:rsidP="00BF0A6F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5E27E432" wp14:editId="5B25543C">
            <wp:extent cx="5943600" cy="1697990"/>
            <wp:effectExtent l="0" t="0" r="0" b="0"/>
            <wp:docPr id="65920160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201607" name="Picture 65920160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FB27F" w14:textId="77777777" w:rsidR="00BF0A6F" w:rsidRDefault="00BF0A6F" w:rsidP="00BF0A6F">
      <w:pPr>
        <w:rPr>
          <w:sz w:val="24"/>
          <w:szCs w:val="24"/>
        </w:rPr>
      </w:pPr>
    </w:p>
    <w:p w14:paraId="7857B512" w14:textId="77777777" w:rsidR="00DB7ACA" w:rsidRDefault="00DB7ACA" w:rsidP="00BF0A6F">
      <w:pPr>
        <w:rPr>
          <w:b/>
          <w:bCs/>
          <w:sz w:val="32"/>
          <w:szCs w:val="32"/>
          <w:u w:val="single"/>
        </w:rPr>
      </w:pPr>
    </w:p>
    <w:p w14:paraId="68670614" w14:textId="7ABB23C2" w:rsidR="00BF0A6F" w:rsidRDefault="00BF0A6F" w:rsidP="00BF0A6F">
      <w:pPr>
        <w:rPr>
          <w:b/>
          <w:bCs/>
          <w:sz w:val="32"/>
          <w:szCs w:val="32"/>
          <w:u w:val="single"/>
        </w:rPr>
      </w:pPr>
      <w:r w:rsidRPr="00A2286D">
        <w:rPr>
          <w:b/>
          <w:bCs/>
          <w:sz w:val="32"/>
          <w:szCs w:val="32"/>
          <w:u w:val="single"/>
        </w:rPr>
        <w:lastRenderedPageBreak/>
        <w:t>Male</w:t>
      </w:r>
      <w:r w:rsidR="00A2286D" w:rsidRPr="00A2286D">
        <w:rPr>
          <w:b/>
          <w:bCs/>
          <w:sz w:val="32"/>
          <w:szCs w:val="32"/>
          <w:u w:val="single"/>
        </w:rPr>
        <w:t>:</w:t>
      </w:r>
    </w:p>
    <w:p w14:paraId="0BD59CA3" w14:textId="2BC4E4C4" w:rsidR="00DB7ACA" w:rsidRDefault="00DB7ACA" w:rsidP="00BF0A6F">
      <w:pPr>
        <w:rPr>
          <w:sz w:val="24"/>
          <w:szCs w:val="24"/>
        </w:rPr>
      </w:pPr>
      <w:r>
        <w:rPr>
          <w:sz w:val="24"/>
          <w:szCs w:val="24"/>
        </w:rPr>
        <w:t xml:space="preserve">The below scatter plot shows </w:t>
      </w:r>
      <w:proofErr w:type="gramStart"/>
      <w:r>
        <w:rPr>
          <w:sz w:val="24"/>
          <w:szCs w:val="24"/>
        </w:rPr>
        <w:t>the  salary</w:t>
      </w:r>
      <w:proofErr w:type="gramEnd"/>
      <w:r>
        <w:rPr>
          <w:sz w:val="24"/>
          <w:szCs w:val="24"/>
        </w:rPr>
        <w:t xml:space="preserve"> distribution of female employees .Majority of  female employees are getting among 2500$ to 5000$  .And in there are more number of male employees who are getting to range salary when  it compared to the  female employees.</w:t>
      </w:r>
    </w:p>
    <w:p w14:paraId="0FB59F7D" w14:textId="45656CE8" w:rsidR="00DB7ACA" w:rsidRPr="00DB7ACA" w:rsidRDefault="00DB7ACA" w:rsidP="00BF0A6F">
      <w:pPr>
        <w:rPr>
          <w:sz w:val="24"/>
          <w:szCs w:val="24"/>
        </w:rPr>
      </w:pPr>
      <w:r>
        <w:rPr>
          <w:sz w:val="24"/>
          <w:szCs w:val="24"/>
        </w:rPr>
        <w:t xml:space="preserve">Also in above charts there was a good job </w:t>
      </w:r>
      <w:proofErr w:type="gramStart"/>
      <w:r>
        <w:rPr>
          <w:sz w:val="24"/>
          <w:szCs w:val="24"/>
        </w:rPr>
        <w:t>involvement ,good</w:t>
      </w:r>
      <w:proofErr w:type="gramEnd"/>
      <w:r>
        <w:rPr>
          <w:sz w:val="24"/>
          <w:szCs w:val="24"/>
        </w:rPr>
        <w:t xml:space="preserve"> job satisfaction  and </w:t>
      </w:r>
      <w:r w:rsidR="00D03107">
        <w:rPr>
          <w:sz w:val="24"/>
          <w:szCs w:val="24"/>
        </w:rPr>
        <w:t xml:space="preserve"> good environment satisfaction among male employees .According to these data we can decide male employees are more productive than male employees .</w:t>
      </w:r>
      <w:r>
        <w:rPr>
          <w:sz w:val="24"/>
          <w:szCs w:val="24"/>
        </w:rPr>
        <w:t xml:space="preserve"> </w:t>
      </w:r>
    </w:p>
    <w:p w14:paraId="36D73FE6" w14:textId="77777777" w:rsidR="00DB7ACA" w:rsidRDefault="00DB7ACA" w:rsidP="00BF0A6F">
      <w:pPr>
        <w:rPr>
          <w:b/>
          <w:bCs/>
          <w:sz w:val="32"/>
          <w:szCs w:val="32"/>
          <w:u w:val="single"/>
        </w:rPr>
      </w:pPr>
    </w:p>
    <w:p w14:paraId="5A3AE067" w14:textId="77777777" w:rsidR="00615AB4" w:rsidRPr="00A2286D" w:rsidRDefault="00615AB4" w:rsidP="00BF0A6F">
      <w:pPr>
        <w:rPr>
          <w:b/>
          <w:bCs/>
          <w:sz w:val="32"/>
          <w:szCs w:val="32"/>
          <w:u w:val="single"/>
        </w:rPr>
      </w:pPr>
    </w:p>
    <w:p w14:paraId="5122F163" w14:textId="0D328008" w:rsidR="00BF0A6F" w:rsidRDefault="00BF0A6F" w:rsidP="00BF0A6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666601" wp14:editId="749A3FC1">
            <wp:extent cx="5219700" cy="3768109"/>
            <wp:effectExtent l="0" t="0" r="0" b="3810"/>
            <wp:docPr id="1410138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13837" name="Picture 14101383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026" cy="378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6732" w14:textId="77777777" w:rsidR="00BF0A6F" w:rsidRDefault="00BF0A6F" w:rsidP="00BF0A6F">
      <w:pPr>
        <w:rPr>
          <w:sz w:val="24"/>
          <w:szCs w:val="24"/>
        </w:rPr>
      </w:pPr>
    </w:p>
    <w:p w14:paraId="30A070D5" w14:textId="7BECC353" w:rsidR="00BF0A6F" w:rsidRDefault="00BF0A6F" w:rsidP="00BF0A6F">
      <w:pPr>
        <w:rPr>
          <w:b/>
          <w:bCs/>
          <w:sz w:val="32"/>
          <w:szCs w:val="32"/>
          <w:u w:val="single"/>
        </w:rPr>
      </w:pPr>
      <w:r w:rsidRPr="00615AB4">
        <w:rPr>
          <w:b/>
          <w:bCs/>
          <w:sz w:val="32"/>
          <w:szCs w:val="32"/>
          <w:u w:val="single"/>
        </w:rPr>
        <w:t>Code:</w:t>
      </w:r>
    </w:p>
    <w:p w14:paraId="10BD2369" w14:textId="125B9E27" w:rsidR="00615AB4" w:rsidRDefault="00615AB4" w:rsidP="00BF0A6F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5FCF069F" wp14:editId="50C9DC9B">
            <wp:extent cx="5943600" cy="1194435"/>
            <wp:effectExtent l="0" t="0" r="0" b="5715"/>
            <wp:docPr id="1809309676" name="Picture 1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309676" name="Picture 11" descr="A computer screen with white tex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91DB2" w14:textId="77777777" w:rsidR="00615AB4" w:rsidRDefault="00615AB4" w:rsidP="00BF0A6F">
      <w:pPr>
        <w:rPr>
          <w:b/>
          <w:bCs/>
          <w:sz w:val="32"/>
          <w:szCs w:val="32"/>
          <w:u w:val="single"/>
        </w:rPr>
      </w:pPr>
    </w:p>
    <w:p w14:paraId="71593ED4" w14:textId="0A9DC90D" w:rsidR="00615AB4" w:rsidRDefault="003D7C53" w:rsidP="005A63E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 Implementing Navi bayes classification to Gender</w:t>
      </w:r>
    </w:p>
    <w:p w14:paraId="621251B7" w14:textId="66067D60" w:rsidR="003D7C53" w:rsidRPr="00FE42FD" w:rsidRDefault="00FE42FD" w:rsidP="00A06BF3">
      <w:pPr>
        <w:rPr>
          <w:sz w:val="24"/>
          <w:szCs w:val="24"/>
        </w:rPr>
      </w:pPr>
      <w:r>
        <w:rPr>
          <w:sz w:val="24"/>
          <w:szCs w:val="24"/>
        </w:rPr>
        <w:t>The expected outcomes of this model are</w:t>
      </w:r>
      <w:r w:rsidR="00A06BF3">
        <w:rPr>
          <w:sz w:val="24"/>
          <w:szCs w:val="24"/>
        </w:rPr>
        <w:t xml:space="preserve"> </w:t>
      </w:r>
      <w:r w:rsidR="00A06BF3" w:rsidRPr="00A06BF3">
        <w:rPr>
          <w:sz w:val="24"/>
          <w:szCs w:val="24"/>
        </w:rPr>
        <w:t xml:space="preserve">correctly categorize workers as male or </w:t>
      </w:r>
      <w:proofErr w:type="spellStart"/>
      <w:proofErr w:type="gramStart"/>
      <w:r w:rsidR="00A06BF3">
        <w:rPr>
          <w:sz w:val="24"/>
          <w:szCs w:val="24"/>
        </w:rPr>
        <w:t>female,f</w:t>
      </w:r>
      <w:r w:rsidR="00A06BF3" w:rsidRPr="00A06BF3">
        <w:rPr>
          <w:sz w:val="24"/>
          <w:szCs w:val="24"/>
        </w:rPr>
        <w:t>ind</w:t>
      </w:r>
      <w:proofErr w:type="spellEnd"/>
      <w:proofErr w:type="gramEnd"/>
      <w:r w:rsidR="00A06BF3" w:rsidRPr="00A06BF3">
        <w:rPr>
          <w:sz w:val="24"/>
          <w:szCs w:val="24"/>
        </w:rPr>
        <w:t xml:space="preserve"> the important variables that have a significant impact on gender prediction, providing information about trends in HR and possible prejudices</w:t>
      </w:r>
      <w:r w:rsidR="00A06BF3">
        <w:rPr>
          <w:sz w:val="24"/>
          <w:szCs w:val="24"/>
        </w:rPr>
        <w:t xml:space="preserve">. </w:t>
      </w:r>
      <w:proofErr w:type="gramStart"/>
      <w:r w:rsidR="00A06BF3">
        <w:rPr>
          <w:sz w:val="24"/>
          <w:szCs w:val="24"/>
        </w:rPr>
        <w:t xml:space="preserve">And </w:t>
      </w:r>
      <w:r w:rsidR="00A06BF3" w:rsidRPr="00A06BF3">
        <w:rPr>
          <w:sz w:val="24"/>
          <w:szCs w:val="24"/>
        </w:rPr>
        <w:t xml:space="preserve"> provide</w:t>
      </w:r>
      <w:proofErr w:type="gramEnd"/>
      <w:r w:rsidR="00A06BF3" w:rsidRPr="00A06BF3">
        <w:rPr>
          <w:sz w:val="24"/>
          <w:szCs w:val="24"/>
        </w:rPr>
        <w:t xml:space="preserve"> insight for HR choices and plans pertaining to personnel management, recruiting, inclusion, and diversity.</w:t>
      </w:r>
    </w:p>
    <w:p w14:paraId="6A7509A1" w14:textId="77777777" w:rsidR="003D7C53" w:rsidRDefault="003D7C53" w:rsidP="005A63EB">
      <w:pPr>
        <w:rPr>
          <w:b/>
          <w:bCs/>
          <w:sz w:val="32"/>
          <w:szCs w:val="32"/>
          <w:u w:val="single"/>
        </w:rPr>
      </w:pPr>
    </w:p>
    <w:p w14:paraId="3FC55F40" w14:textId="61C8F993" w:rsidR="00615AB4" w:rsidRDefault="00615AB4" w:rsidP="005A63EB">
      <w:pPr>
        <w:rPr>
          <w:b/>
          <w:bCs/>
          <w:sz w:val="24"/>
          <w:szCs w:val="24"/>
        </w:rPr>
      </w:pPr>
    </w:p>
    <w:p w14:paraId="10990C2F" w14:textId="082482BC" w:rsidR="00EB4A6C" w:rsidRPr="003D7C53" w:rsidRDefault="003D7C53" w:rsidP="005A63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29663E6" w14:textId="761B7A5B" w:rsidR="00EB4A6C" w:rsidRDefault="00EB4A6C" w:rsidP="005A63E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24"/>
          <w:szCs w:val="24"/>
        </w:rPr>
        <w:t xml:space="preserve">            </w:t>
      </w:r>
    </w:p>
    <w:p w14:paraId="64262766" w14:textId="77777777" w:rsidR="00EB4A6C" w:rsidRDefault="00EB4A6C" w:rsidP="005A63EB">
      <w:pPr>
        <w:rPr>
          <w:b/>
          <w:bCs/>
          <w:sz w:val="32"/>
          <w:szCs w:val="32"/>
          <w:u w:val="single"/>
        </w:rPr>
      </w:pPr>
    </w:p>
    <w:p w14:paraId="076F7927" w14:textId="777BBB0A" w:rsidR="00EB4A6C" w:rsidRDefault="00EB4A6C" w:rsidP="005A63EB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0C376DA" wp14:editId="089D917D">
            <wp:extent cx="5943600" cy="3332480"/>
            <wp:effectExtent l="0" t="0" r="0" b="1270"/>
            <wp:docPr id="1007218675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18675" name="Picture 1" descr="A computer screen shot of a computer program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2EF7" w14:textId="08D74FA1" w:rsidR="00EB4A6C" w:rsidRDefault="00EB4A6C" w:rsidP="005A63EB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471677FA" wp14:editId="08B0600D">
            <wp:extent cx="4581525" cy="3067050"/>
            <wp:effectExtent l="0" t="0" r="9525" b="0"/>
            <wp:docPr id="267715686" name="Picture 2" descr="A computer screen shot of a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15686" name="Picture 2" descr="A computer screen shot of a cod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2660" w14:textId="77777777" w:rsidR="00EB4A6C" w:rsidRDefault="00EB4A6C" w:rsidP="005A63EB">
      <w:pPr>
        <w:rPr>
          <w:b/>
          <w:bCs/>
          <w:sz w:val="32"/>
          <w:szCs w:val="32"/>
          <w:u w:val="single"/>
        </w:rPr>
      </w:pPr>
    </w:p>
    <w:p w14:paraId="19E811D1" w14:textId="5EF91B4F" w:rsidR="00EB4A6C" w:rsidRDefault="00EB4A6C" w:rsidP="005A63EB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1599A169" wp14:editId="5F323725">
            <wp:extent cx="3600450" cy="3886200"/>
            <wp:effectExtent l="0" t="0" r="0" b="0"/>
            <wp:docPr id="44734371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343714" name="Picture 4" descr="A screenshot of a computer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53D55" w14:textId="77777777" w:rsidR="00EB4A6C" w:rsidRPr="00EB4A6C" w:rsidRDefault="00EB4A6C" w:rsidP="005A63EB">
      <w:pPr>
        <w:rPr>
          <w:b/>
          <w:bCs/>
          <w:sz w:val="32"/>
          <w:szCs w:val="32"/>
          <w:u w:val="single"/>
        </w:rPr>
      </w:pPr>
    </w:p>
    <w:p w14:paraId="5BC46B28" w14:textId="77777777" w:rsidR="00EB4A6C" w:rsidRDefault="00EB4A6C" w:rsidP="005A63EB">
      <w:pPr>
        <w:rPr>
          <w:b/>
          <w:bCs/>
          <w:sz w:val="24"/>
          <w:szCs w:val="24"/>
        </w:rPr>
      </w:pPr>
    </w:p>
    <w:p w14:paraId="25BE40B5" w14:textId="758E56AE" w:rsidR="00EB4A6C" w:rsidRDefault="003D7C53" w:rsidP="005A63EB">
      <w:pPr>
        <w:rPr>
          <w:b/>
          <w:bCs/>
          <w:sz w:val="32"/>
          <w:szCs w:val="32"/>
          <w:u w:val="single"/>
        </w:rPr>
      </w:pPr>
      <w:r w:rsidRPr="003D7C53">
        <w:rPr>
          <w:b/>
          <w:bCs/>
          <w:sz w:val="32"/>
          <w:szCs w:val="32"/>
          <w:u w:val="single"/>
        </w:rPr>
        <w:lastRenderedPageBreak/>
        <w:t xml:space="preserve">Implementing </w:t>
      </w:r>
      <w:proofErr w:type="spellStart"/>
      <w:proofErr w:type="gramStart"/>
      <w:r w:rsidRPr="003D7C53">
        <w:rPr>
          <w:b/>
          <w:bCs/>
          <w:sz w:val="32"/>
          <w:szCs w:val="32"/>
          <w:u w:val="single"/>
        </w:rPr>
        <w:t>Kmeans</w:t>
      </w:r>
      <w:proofErr w:type="spellEnd"/>
      <w:r w:rsidRPr="003D7C53">
        <w:rPr>
          <w:b/>
          <w:bCs/>
          <w:sz w:val="32"/>
          <w:szCs w:val="32"/>
          <w:u w:val="single"/>
        </w:rPr>
        <w:t xml:space="preserve">  clustering</w:t>
      </w:r>
      <w:proofErr w:type="gramEnd"/>
      <w:r w:rsidRPr="003D7C53">
        <w:rPr>
          <w:b/>
          <w:bCs/>
          <w:sz w:val="32"/>
          <w:szCs w:val="32"/>
          <w:u w:val="single"/>
        </w:rPr>
        <w:t xml:space="preserve"> for the Gender </w:t>
      </w:r>
      <w:r w:rsidR="00E01D54">
        <w:rPr>
          <w:b/>
          <w:bCs/>
          <w:sz w:val="32"/>
          <w:szCs w:val="32"/>
          <w:u w:val="single"/>
        </w:rPr>
        <w:t>,Age and Years at the company</w:t>
      </w:r>
    </w:p>
    <w:p w14:paraId="49FE2B66" w14:textId="4DB42B78" w:rsidR="00E01D54" w:rsidRDefault="00E01D54" w:rsidP="005A63EB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13F478EE" wp14:editId="5D0BBC77">
            <wp:extent cx="5601482" cy="5315692"/>
            <wp:effectExtent l="0" t="0" r="0" b="0"/>
            <wp:docPr id="6987055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705584" name="Picture 698705584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BC22" w14:textId="77777777" w:rsidR="005622AC" w:rsidRDefault="005622AC" w:rsidP="005A63EB">
      <w:pPr>
        <w:rPr>
          <w:b/>
          <w:bCs/>
          <w:sz w:val="32"/>
          <w:szCs w:val="32"/>
          <w:u w:val="single"/>
        </w:rPr>
      </w:pPr>
    </w:p>
    <w:p w14:paraId="6C7A210D" w14:textId="235F058A" w:rsidR="00AB5C34" w:rsidRDefault="00AB5C34" w:rsidP="005A63EB">
      <w:pPr>
        <w:rPr>
          <w:sz w:val="24"/>
          <w:szCs w:val="24"/>
        </w:rPr>
      </w:pPr>
      <w:r>
        <w:rPr>
          <w:sz w:val="24"/>
          <w:szCs w:val="24"/>
        </w:rPr>
        <w:t xml:space="preserve">In this scatter plot here are two </w:t>
      </w:r>
      <w:proofErr w:type="gramStart"/>
      <w:r>
        <w:rPr>
          <w:sz w:val="24"/>
          <w:szCs w:val="24"/>
        </w:rPr>
        <w:t>clusters  the</w:t>
      </w:r>
      <w:proofErr w:type="gramEnd"/>
      <w:r>
        <w:rPr>
          <w:sz w:val="24"/>
          <w:szCs w:val="24"/>
        </w:rPr>
        <w:t xml:space="preserve">  cluster 1 represents younger employees and the cluster 2 represents </w:t>
      </w:r>
      <w:r w:rsidR="00515C59">
        <w:rPr>
          <w:sz w:val="24"/>
          <w:szCs w:val="24"/>
        </w:rPr>
        <w:t xml:space="preserve"> older employees in the company . According </w:t>
      </w:r>
      <w:proofErr w:type="gramStart"/>
      <w:r w:rsidR="00515C59">
        <w:rPr>
          <w:sz w:val="24"/>
          <w:szCs w:val="24"/>
        </w:rPr>
        <w:t>to  the</w:t>
      </w:r>
      <w:proofErr w:type="gramEnd"/>
      <w:r w:rsidR="00515C59">
        <w:rPr>
          <w:sz w:val="24"/>
          <w:szCs w:val="24"/>
        </w:rPr>
        <w:t xml:space="preserve"> clustering the most employees have less than 10 year experience .The number of employees who have  a great work experience in that company is low when compared to the total number of employees.</w:t>
      </w:r>
    </w:p>
    <w:p w14:paraId="22401063" w14:textId="77777777" w:rsidR="00AB5C34" w:rsidRPr="00AB5C34" w:rsidRDefault="00AB5C34" w:rsidP="005A63EB">
      <w:pPr>
        <w:rPr>
          <w:sz w:val="24"/>
          <w:szCs w:val="24"/>
        </w:rPr>
      </w:pPr>
    </w:p>
    <w:p w14:paraId="3FD1BB55" w14:textId="77777777" w:rsidR="005622AC" w:rsidRDefault="005622AC" w:rsidP="005A63EB">
      <w:pPr>
        <w:rPr>
          <w:b/>
          <w:bCs/>
          <w:noProof/>
          <w:sz w:val="32"/>
          <w:szCs w:val="32"/>
          <w:u w:val="single"/>
        </w:rPr>
      </w:pPr>
    </w:p>
    <w:p w14:paraId="13AE3410" w14:textId="19D63E02" w:rsidR="00515C59" w:rsidRDefault="00515C59" w:rsidP="005A63EB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t>Code:</w:t>
      </w:r>
    </w:p>
    <w:p w14:paraId="7D3C1D27" w14:textId="01339355" w:rsidR="005622AC" w:rsidRDefault="005622AC" w:rsidP="005A63EB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0DB850EC" wp14:editId="31383E79">
            <wp:extent cx="4648200" cy="3161869"/>
            <wp:effectExtent l="0" t="0" r="0" b="635"/>
            <wp:docPr id="1583503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50358" name="Picture 158350358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427" cy="316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C0BD" w14:textId="77777777" w:rsidR="00515C59" w:rsidRDefault="00515C59" w:rsidP="005A63EB">
      <w:pPr>
        <w:rPr>
          <w:b/>
          <w:bCs/>
          <w:sz w:val="32"/>
          <w:szCs w:val="32"/>
          <w:u w:val="single"/>
        </w:rPr>
      </w:pPr>
    </w:p>
    <w:p w14:paraId="6AFAAF8F" w14:textId="22521354" w:rsidR="003D7C53" w:rsidRDefault="00CE37F3" w:rsidP="005A63E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Applying clustering </w:t>
      </w:r>
      <w:proofErr w:type="gramStart"/>
      <w:r>
        <w:rPr>
          <w:b/>
          <w:bCs/>
          <w:sz w:val="32"/>
          <w:szCs w:val="32"/>
          <w:u w:val="single"/>
        </w:rPr>
        <w:t>Algorithm  for</w:t>
      </w:r>
      <w:proofErr w:type="gramEnd"/>
      <w:r>
        <w:rPr>
          <w:b/>
          <w:bCs/>
          <w:sz w:val="32"/>
          <w:szCs w:val="32"/>
          <w:u w:val="single"/>
        </w:rPr>
        <w:t xml:space="preserve"> the  Gender </w:t>
      </w:r>
    </w:p>
    <w:p w14:paraId="3653A277" w14:textId="6BD89022" w:rsidR="003D7C53" w:rsidRDefault="00CE37F3" w:rsidP="005A63EB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E1E54C5" wp14:editId="03E79F12">
            <wp:extent cx="3848100" cy="3695766"/>
            <wp:effectExtent l="0" t="0" r="0" b="0"/>
            <wp:docPr id="2685029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502992" name="Picture 268502992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876" cy="373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757B" w14:textId="3EB6A07E" w:rsidR="00CE37F3" w:rsidRDefault="00CE37F3" w:rsidP="005A63E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This </w:t>
      </w:r>
      <w:proofErr w:type="spellStart"/>
      <w:proofErr w:type="gramStart"/>
      <w:r>
        <w:rPr>
          <w:sz w:val="24"/>
          <w:szCs w:val="24"/>
        </w:rPr>
        <w:t>clustplot</w:t>
      </w:r>
      <w:proofErr w:type="spellEnd"/>
      <w:r>
        <w:rPr>
          <w:sz w:val="24"/>
          <w:szCs w:val="24"/>
        </w:rPr>
        <w:t xml:space="preserve">  visually</w:t>
      </w:r>
      <w:proofErr w:type="gramEnd"/>
      <w:r>
        <w:rPr>
          <w:sz w:val="24"/>
          <w:szCs w:val="24"/>
        </w:rPr>
        <w:t xml:space="preserve"> represents the gender distribution among clusters.</w:t>
      </w:r>
      <w:r w:rsidRPr="00CE37F3">
        <w:t xml:space="preserve"> </w:t>
      </w:r>
      <w:r>
        <w:t xml:space="preserve">And </w:t>
      </w:r>
      <w:r w:rsidRPr="00CE37F3">
        <w:rPr>
          <w:sz w:val="24"/>
          <w:szCs w:val="24"/>
        </w:rPr>
        <w:t>Plotting illustrates the variation in years worked for the firm across genders and maybe between clusters</w:t>
      </w:r>
      <w:r w:rsidR="00FE42FD">
        <w:rPr>
          <w:sz w:val="24"/>
          <w:szCs w:val="24"/>
        </w:rPr>
        <w:t xml:space="preserve">. In this plot </w:t>
      </w:r>
      <w:proofErr w:type="gramStart"/>
      <w:r w:rsidR="00FE42FD">
        <w:rPr>
          <w:sz w:val="24"/>
          <w:szCs w:val="24"/>
        </w:rPr>
        <w:t>each  point</w:t>
      </w:r>
      <w:proofErr w:type="gramEnd"/>
      <w:r w:rsidR="00FE42FD">
        <w:rPr>
          <w:sz w:val="24"/>
          <w:szCs w:val="24"/>
        </w:rPr>
        <w:t xml:space="preserve"> represent a employee. </w:t>
      </w:r>
      <w:proofErr w:type="gramStart"/>
      <w:r w:rsidR="00FE42FD">
        <w:rPr>
          <w:sz w:val="24"/>
          <w:szCs w:val="24"/>
        </w:rPr>
        <w:t>.The</w:t>
      </w:r>
      <w:proofErr w:type="gramEnd"/>
      <w:r w:rsidR="00FE42FD">
        <w:rPr>
          <w:sz w:val="24"/>
          <w:szCs w:val="24"/>
        </w:rPr>
        <w:t xml:space="preserve"> x axis of the plot </w:t>
      </w:r>
      <w:proofErr w:type="gramStart"/>
      <w:r w:rsidR="00FE42FD">
        <w:rPr>
          <w:sz w:val="24"/>
          <w:szCs w:val="24"/>
        </w:rPr>
        <w:t>represent</w:t>
      </w:r>
      <w:proofErr w:type="gramEnd"/>
      <w:r w:rsidR="00FE42FD">
        <w:rPr>
          <w:sz w:val="24"/>
          <w:szCs w:val="24"/>
        </w:rPr>
        <w:t xml:space="preserve"> Gender and the y axis of the plot represent years at the company.</w:t>
      </w:r>
    </w:p>
    <w:p w14:paraId="277B8D79" w14:textId="55E29D20" w:rsidR="00A06BF3" w:rsidRDefault="00A06BF3" w:rsidP="005A63EB">
      <w:pPr>
        <w:rPr>
          <w:sz w:val="24"/>
          <w:szCs w:val="24"/>
        </w:rPr>
      </w:pPr>
    </w:p>
    <w:p w14:paraId="7206786E" w14:textId="10C1CBE4" w:rsidR="00A06BF3" w:rsidRDefault="00A06BF3" w:rsidP="005A63E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2267D080" w14:textId="09115791" w:rsidR="00A06BF3" w:rsidRPr="00A06BF3" w:rsidRDefault="00A06BF3" w:rsidP="005A63EB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7958FDE9" wp14:editId="4B18DE25">
            <wp:extent cx="5943600" cy="2744470"/>
            <wp:effectExtent l="0" t="0" r="0" b="0"/>
            <wp:docPr id="970236324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236324" name="Picture 8" descr="A screenshot of a computer program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BF3" w:rsidRPr="00A06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5A760" w14:textId="77777777" w:rsidR="006D04A1" w:rsidRDefault="006D04A1" w:rsidP="00A74139">
      <w:pPr>
        <w:spacing w:after="0" w:line="240" w:lineRule="auto"/>
      </w:pPr>
      <w:r>
        <w:separator/>
      </w:r>
    </w:p>
  </w:endnote>
  <w:endnote w:type="continuationSeparator" w:id="0">
    <w:p w14:paraId="322655D2" w14:textId="77777777" w:rsidR="006D04A1" w:rsidRDefault="006D04A1" w:rsidP="00A74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F2BAD" w14:textId="77777777" w:rsidR="006D04A1" w:rsidRDefault="006D04A1" w:rsidP="00A74139">
      <w:pPr>
        <w:spacing w:after="0" w:line="240" w:lineRule="auto"/>
      </w:pPr>
      <w:r>
        <w:separator/>
      </w:r>
    </w:p>
  </w:footnote>
  <w:footnote w:type="continuationSeparator" w:id="0">
    <w:p w14:paraId="70D042FF" w14:textId="77777777" w:rsidR="006D04A1" w:rsidRDefault="006D04A1" w:rsidP="00A741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A6F"/>
    <w:rsid w:val="00002E3C"/>
    <w:rsid w:val="001A711D"/>
    <w:rsid w:val="00216033"/>
    <w:rsid w:val="002531DD"/>
    <w:rsid w:val="002B12CB"/>
    <w:rsid w:val="002F106B"/>
    <w:rsid w:val="003210FD"/>
    <w:rsid w:val="0034024D"/>
    <w:rsid w:val="00357CCD"/>
    <w:rsid w:val="0037090D"/>
    <w:rsid w:val="003752DC"/>
    <w:rsid w:val="003770D4"/>
    <w:rsid w:val="00383057"/>
    <w:rsid w:val="00384271"/>
    <w:rsid w:val="00396953"/>
    <w:rsid w:val="003D7C53"/>
    <w:rsid w:val="00412B01"/>
    <w:rsid w:val="00416557"/>
    <w:rsid w:val="00445370"/>
    <w:rsid w:val="004745EF"/>
    <w:rsid w:val="004D3DC6"/>
    <w:rsid w:val="004D760C"/>
    <w:rsid w:val="00515C59"/>
    <w:rsid w:val="0053132E"/>
    <w:rsid w:val="005622AC"/>
    <w:rsid w:val="00591646"/>
    <w:rsid w:val="005A63EB"/>
    <w:rsid w:val="00615AB4"/>
    <w:rsid w:val="00651622"/>
    <w:rsid w:val="006D04A1"/>
    <w:rsid w:val="006F126A"/>
    <w:rsid w:val="006F5436"/>
    <w:rsid w:val="007B0CCB"/>
    <w:rsid w:val="00802FFA"/>
    <w:rsid w:val="00814DB8"/>
    <w:rsid w:val="00962967"/>
    <w:rsid w:val="009D404E"/>
    <w:rsid w:val="00A06BF3"/>
    <w:rsid w:val="00A2286D"/>
    <w:rsid w:val="00A74139"/>
    <w:rsid w:val="00AB5C34"/>
    <w:rsid w:val="00B0488A"/>
    <w:rsid w:val="00B61272"/>
    <w:rsid w:val="00BC0141"/>
    <w:rsid w:val="00BE0539"/>
    <w:rsid w:val="00BE1E2C"/>
    <w:rsid w:val="00BF0A6F"/>
    <w:rsid w:val="00C74D8E"/>
    <w:rsid w:val="00CA5945"/>
    <w:rsid w:val="00CE37F3"/>
    <w:rsid w:val="00D03107"/>
    <w:rsid w:val="00DB7ACA"/>
    <w:rsid w:val="00DC263A"/>
    <w:rsid w:val="00DD3643"/>
    <w:rsid w:val="00E01D54"/>
    <w:rsid w:val="00EB4A6C"/>
    <w:rsid w:val="00F17C62"/>
    <w:rsid w:val="00F27E82"/>
    <w:rsid w:val="00F76B8B"/>
    <w:rsid w:val="00FE3F57"/>
    <w:rsid w:val="00FE42FD"/>
    <w:rsid w:val="00FF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55D818"/>
  <w15:docId w15:val="{51C1CFAF-87C8-4B29-B434-AD159F901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C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4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139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A74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139"/>
    <w:rPr>
      <w:rFonts w:cs="Latha"/>
    </w:rPr>
  </w:style>
  <w:style w:type="character" w:customStyle="1" w:styleId="Heading1Char">
    <w:name w:val="Heading 1 Char"/>
    <w:basedOn w:val="DefaultParagraphFont"/>
    <w:link w:val="Heading1"/>
    <w:uiPriority w:val="9"/>
    <w:rsid w:val="00357C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image" Target="media/image18.jpg"/><Relationship Id="rId39" Type="http://schemas.openxmlformats.org/officeDocument/2006/relationships/theme" Target="theme/theme1.xml"/><Relationship Id="rId21" Type="http://schemas.openxmlformats.org/officeDocument/2006/relationships/image" Target="media/image13.jpg"/><Relationship Id="rId34" Type="http://schemas.openxmlformats.org/officeDocument/2006/relationships/image" Target="media/image26.jpg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image" Target="media/image17.jpg"/><Relationship Id="rId33" Type="http://schemas.openxmlformats.org/officeDocument/2006/relationships/image" Target="media/image25.jp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image" Target="media/image16.jpg"/><Relationship Id="rId32" Type="http://schemas.openxmlformats.org/officeDocument/2006/relationships/image" Target="media/image24.jpg"/><Relationship Id="rId37" Type="http://schemas.openxmlformats.org/officeDocument/2006/relationships/image" Target="media/image29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image" Target="media/image15.jpg"/><Relationship Id="rId28" Type="http://schemas.openxmlformats.org/officeDocument/2006/relationships/image" Target="media/image20.jpg"/><Relationship Id="rId36" Type="http://schemas.openxmlformats.org/officeDocument/2006/relationships/image" Target="media/image28.jpg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jpg"/><Relationship Id="rId27" Type="http://schemas.openxmlformats.org/officeDocument/2006/relationships/image" Target="media/image19.jpg"/><Relationship Id="rId30" Type="http://schemas.openxmlformats.org/officeDocument/2006/relationships/image" Target="media/image22.jpg"/><Relationship Id="rId35" Type="http://schemas.openxmlformats.org/officeDocument/2006/relationships/image" Target="media/image27.jpg"/><Relationship Id="rId8" Type="http://schemas.openxmlformats.org/officeDocument/2006/relationships/endnotes" Target="endnote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univercityworks\r%20project\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11b36bd-97c9-42c9-9ff6-aef5240c103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4C48CCDFB54E4A9CDB9546E1B7D971" ma:contentTypeVersion="10" ma:contentTypeDescription="Create a new document." ma:contentTypeScope="" ma:versionID="d851537c938a533694c9e4c318b44c47">
  <xsd:schema xmlns:xsd="http://www.w3.org/2001/XMLSchema" xmlns:xs="http://www.w3.org/2001/XMLSchema" xmlns:p="http://schemas.microsoft.com/office/2006/metadata/properties" xmlns:ns3="211b36bd-97c9-42c9-9ff6-aef5240c1031" targetNamespace="http://schemas.microsoft.com/office/2006/metadata/properties" ma:root="true" ma:fieldsID="2bd137109b21530886e212fd53bca018" ns3:_="">
    <xsd:import namespace="211b36bd-97c9-42c9-9ff6-aef5240c10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_activity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1b36bd-97c9-42c9-9ff6-aef5240c10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57F9F5-144B-40CD-8EE1-D6210BE624CA}">
  <ds:schemaRefs>
    <ds:schemaRef ds:uri="http://schemas.microsoft.com/office/2006/metadata/properties"/>
    <ds:schemaRef ds:uri="http://schemas.microsoft.com/office/infopath/2007/PartnerControls"/>
    <ds:schemaRef ds:uri="211b36bd-97c9-42c9-9ff6-aef5240c1031"/>
  </ds:schemaRefs>
</ds:datastoreItem>
</file>

<file path=customXml/itemProps2.xml><?xml version="1.0" encoding="utf-8"?>
<ds:datastoreItem xmlns:ds="http://schemas.openxmlformats.org/officeDocument/2006/customXml" ds:itemID="{4FAA61CD-F6FD-432B-B4C5-03377411FD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1b36bd-97c9-42c9-9ff6-aef5240c10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BC0D07-9BB9-4DF5-B090-D5BF850F98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</Template>
  <TotalTime>368</TotalTime>
  <Pages>20</Pages>
  <Words>1083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NMC</dc:creator>
  <cp:keywords/>
  <dc:description/>
  <cp:lastModifiedBy>MRH Amarakone</cp:lastModifiedBy>
  <cp:revision>8</cp:revision>
  <dcterms:created xsi:type="dcterms:W3CDTF">2023-12-22T18:34:00Z</dcterms:created>
  <dcterms:modified xsi:type="dcterms:W3CDTF">2024-01-04T08:33:00Z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0x0101007D4C48CCDFB54E4A9CDB9546E1B7D971</vt:lpwstr>
  </property>
</Properties>
</file>